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BCC" w:rsidRPr="00172CFC" w:rsidRDefault="00473D86">
      <w:r w:rsidRPr="00172CFC">
        <w:rPr>
          <w:noProof/>
        </w:rPr>
        <mc:AlternateContent>
          <mc:Choice Requires="wpg">
            <w:drawing>
              <wp:inline distT="0" distB="0" distL="0" distR="0" wp14:anchorId="4FB12508" wp14:editId="59E67F2B">
                <wp:extent cx="6858000" cy="1866900"/>
                <wp:effectExtent l="0" t="0" r="19050" b="19050"/>
                <wp:docPr id="5" name="Group 5" descr="decorative element"/>
                <wp:cNvGraphicFramePr/>
                <a:graphic xmlns:a="http://schemas.openxmlformats.org/drawingml/2006/main">
                  <a:graphicData uri="http://schemas.microsoft.com/office/word/2010/wordprocessingGroup">
                    <wpg:wgp>
                      <wpg:cNvGrpSpPr/>
                      <wpg:grpSpPr>
                        <a:xfrm>
                          <a:off x="0" y="0"/>
                          <a:ext cx="6858000" cy="1866900"/>
                          <a:chOff x="0" y="0"/>
                          <a:chExt cx="7086600" cy="1049515"/>
                        </a:xfrm>
                        <a:gradFill flip="none" rotWithShape="1">
                          <a:gsLst>
                            <a:gs pos="0">
                              <a:srgbClr val="3C884C"/>
                            </a:gs>
                            <a:gs pos="46000">
                              <a:srgbClr val="306E3D"/>
                            </a:gs>
                            <a:gs pos="100000">
                              <a:srgbClr val="28563A"/>
                            </a:gs>
                          </a:gsLst>
                          <a:lin ang="16200000" scaled="1"/>
                          <a:tileRect/>
                        </a:gradFill>
                      </wpg:grpSpPr>
                      <wps:wsp>
                        <wps:cNvPr id="2" name="Rectangle 2"/>
                        <wps:cNvSpPr/>
                        <wps:spPr>
                          <a:xfrm>
                            <a:off x="0" y="0"/>
                            <a:ext cx="7086600" cy="104951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25400">
                            <a:solidFill>
                              <a:srgbClr val="2E683A"/>
                            </a:solid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a:spLocks noChangeArrowheads="1"/>
                        </wps:cNvSpPr>
                        <wps:spPr bwMode="auto">
                          <a:xfrm>
                            <a:off x="1620732" y="159867"/>
                            <a:ext cx="5268383" cy="769621"/>
                          </a:xfrm>
                          <a:prstGeom prst="rect">
                            <a:avLst/>
                          </a:prstGeom>
                          <a:noFill/>
                          <a:ln w="9525">
                            <a:noFill/>
                            <a:miter lim="800000"/>
                            <a:headEnd/>
                            <a:tailEnd/>
                          </a:ln>
                        </wps:spPr>
                        <wps:txbx>
                          <w:txbxContent>
                            <w:p w:rsidR="000B1B6A" w:rsidRPr="00071AA1" w:rsidRDefault="000B1B6A" w:rsidP="009C73D4">
                              <w:pPr>
                                <w:pStyle w:val="Title"/>
                                <w:jc w:val="left"/>
                                <w:rPr>
                                  <w:b w:val="0"/>
                                  <w:color w:val="FFC000"/>
                                  <w:sz w:val="36"/>
                                  <w14:props3d w14:extrusionH="0" w14:contourW="50800" w14:prstMaterial="warmMatte">
                                    <w14:contourClr>
                                      <w14:schemeClr w14:val="tx1"/>
                                    </w14:contourClr>
                                  </w14:props3d>
                                </w:rPr>
                              </w:pPr>
                              <w:r w:rsidRPr="00071AA1">
                                <w:rPr>
                                  <w:b w:val="0"/>
                                  <w:color w:val="FFC000"/>
                                  <w:sz w:val="36"/>
                                  <w14:props3d w14:extrusionH="0" w14:contourW="50800" w14:prstMaterial="warmMatte">
                                    <w14:contourClr>
                                      <w14:schemeClr w14:val="tx1"/>
                                    </w14:contourClr>
                                  </w14:props3d>
                                </w:rPr>
                                <w:t>Illuminate Steering Committee</w:t>
                              </w:r>
                              <w:r>
                                <w:rPr>
                                  <w:b w:val="0"/>
                                  <w:color w:val="FFC000"/>
                                  <w:sz w:val="36"/>
                                  <w14:props3d w14:extrusionH="0" w14:contourW="50800" w14:prstMaterial="warmMatte">
                                    <w14:contourClr>
                                      <w14:schemeClr w14:val="tx1"/>
                                    </w14:contourClr>
                                  </w14:props3d>
                                </w:rPr>
                                <w:t xml:space="preserve"> (ISC)</w:t>
                              </w:r>
                            </w:p>
                            <w:p w:rsidR="000B1B6A" w:rsidRPr="00071AA1" w:rsidRDefault="000B1B6A" w:rsidP="009C73D4">
                              <w:pPr>
                                <w:pStyle w:val="Title"/>
                                <w:jc w:val="left"/>
                                <w:rPr>
                                  <w:sz w:val="40"/>
                                  <w14:glow w14:rad="0">
                                    <w14:schemeClr w14:val="tx1"/>
                                  </w14:glow>
                                  <w14:props3d w14:extrusionH="0" w14:contourW="50800" w14:prstMaterial="warmMatte"/>
                                </w:rPr>
                              </w:pPr>
                              <w:r w:rsidRPr="00071AA1">
                                <w:rPr>
                                  <w:sz w:val="40"/>
                                  <w14:glow w14:rad="0">
                                    <w14:schemeClr w14:val="tx1"/>
                                  </w14:glow>
                                  <w14:props3d w14:extrusionH="0" w14:contourW="50800" w14:prstMaterial="warmMatte"/>
                                </w:rPr>
                                <w:t>Proposal Submission Form</w:t>
                              </w:r>
                            </w:p>
                          </w:txbxContent>
                        </wps:txbx>
                        <wps:bodyPr rot="0" vert="horz" wrap="square" lIns="91440" tIns="45720" rIns="91440" bIns="45720" anchor="ctr" anchorCtr="0">
                          <a:noAutofit/>
                          <a:scene3d>
                            <a:camera prst="orthographicFront"/>
                            <a:lightRig rig="threePt" dir="t"/>
                          </a:scene3d>
                          <a:sp3d contourW="50800">
                            <a:contourClr>
                              <a:schemeClr val="tx1"/>
                            </a:contourClr>
                          </a:sp3d>
                        </wps:bodyPr>
                      </wps:wsp>
                    </wpg:wgp>
                  </a:graphicData>
                </a:graphic>
              </wp:inline>
            </w:drawing>
          </mc:Choice>
          <mc:Fallback>
            <w:pict>
              <v:group w14:anchorId="4FB12508" id="Group 5" o:spid="_x0000_s1026" alt="decorative element" style="width:540pt;height:147pt;mso-position-horizontal-relative:char;mso-position-vertical-relative:line" coordsize="70866,10495"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lqiiioPwoK&#13;&#10;KKKACiiigAooooAKKKKACiiigAooooAKKKKACiiigAooooAKKKKACiinrCzdsD1oFewylVGboM1Y&#13;&#10;S3VevzVL06UGbn2IFt/7x/AVKqhRgDFLRVGbk2I3Sm05ulNpAgoNLS+Wx7YpANoPSn+X6mjYKYXI&#13;&#10;qNpPtUtNNA7jPLo2inUUgG0w0+mUygpKWkpFIKbTqbVIYUUUUwCiiioAa3WihutFMoKKKKQw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&#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DntcmL3mw9FHFZtXta/wCQg/0FUa55bnu0f4cQ&#13;&#10;opVUscAZNTx2hPLnA9Kk0bS3J7f/AFK1JSKoVQB0FLUnK9WFFJS5oEFXbX/Uj61RzV61/wBSPrVx&#13;&#10;3MqnwhPax3A+def7w61T8m4sTmJvMj/u/wD1q0aKsyjUcdN0VbfUI5uG/dv6HpWtG25AazJ7KK45&#13;&#10;YYb1XitG3ULCgHQDFXEzq8tk4klFFFWc4UUUUAFFFFABRRRQAUUUUAFFFFABRRRQAUUUUAFFFFAB&#13;&#10;RRRQAUUUUAFFFFABS7jSUUxC7qXIptFAWHUU2jNIVhWpKXd60lAwooooG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JWDqmqmZjHCdsYP3vWk3Y1p03UdkR&#13;&#10;aypbUGAHOBUEdoTyxx7VHHMRIGYlqe90zdPlFczd2ewoyjFRRY/dwL2FQyXZ/hGPeq5JPXmhPvr9&#13;&#10;aRSgt2O+eTnk0bH9GrQ6Diigj2nkZ3lv/dNHlv8A3TWjRQHtPIzvLf8AumpIppbVgVJX2PQ1dq3D&#13;&#10;EktuA6hhk9aa1IlVSWq0IbfVI5cLJ+7b9Ku+/as240nqYW/4C1Vo7iexbacgf3W6Vd+5i6cKmtNm&#13;&#10;3VuL/VrWVBqUUw+Y+W3o1WYbxZCRHJu29QKtNHLOnJaNF+imxyCRcinVocw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IRuBHrXOX2kyWimTcHjz&#13;&#10;+NdJWRrF/E0T26nc+eSOgqJWtqdWHlNTtEw6KKKwPYCnR/6xfrSbT6Usf+sX60AaNFFRTTeUOOWq&#13;&#10;TkSu9CWiqH2iTOd1WoJvNXB+8KC3Bx1Jau2v+pH1NUqu2v8AqR9TVR3OapsS02SNZV2uoYe9KzBe&#13;&#10;WIA9zS1qc2q1M+TR1Zso5Ueh5qt5E1jdLsyx7EDrWzTo2CuCaXKbqtJb6k1urKuWG0n+H0qakVgw&#13;&#10;yDkUtbHC9WFFFFAg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rA1LSZY3eWP94hOSO4rfpG+6fpSa5jWnUlTd0cbVm1hDfOefSoJP9Y31q6v7uEegFcp7&#13;&#10;MnoMuJEVSpGTVWP/AFi/WkZizEnqaWP/AFi/WgqMeVGjVCdt0rVfrOk/1jfWkZU9xtS27bZl/Koq&#13;&#10;dF/rF+tUbPY0au2v+pH1NUqu23+oH40R3PPqbGTfTGa4bn5QcCp9NuysgiY/KensapN94/WkVtrA&#13;&#10;jqOad+p2uCcOU6KlVSxwBmmq25QfUZqxbfxVqtTyHoSQxmNcGn0UVoY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jfdP0paRvun6UAcfJ/rG+t&#13;&#10;W5v+Pc/QVUk/1jfWrc//AB7n6CuQ96W6KVOj/wBYv1ptOj/1i/WmaGjWdJ/rG+taNZ0n+sb60jGn&#13;&#10;uNp0f+sX602nR/6xfrTNnsaNXbb/AFA/GqVXbb/UD8acdzzqmxht94/WkpW+8frSUHom/D/qY/8A&#13;&#10;dH8qtW38VVYf9TH/ALo/lVq2/irWJ4k+pPRRRWhg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SN90/SlpG+6fpQBx8n+sb61bn/AOPc/QVUk/1j&#13;&#10;fWrc/wDx7n6CuQ96W6KVOj/1i/Wm06P/AFi/WmaGjWdJ/rG+taNZ0n+sb61JjT3G06P/AFi/Wm06&#13;&#10;P/WL9ao2exo1dtv9QPxqlV22/wBQPxojuedU2MNvvH60lK33j9aSmeib8P8AqY/90fyq1bfxVVh/&#13;&#10;1Mf+6P5Vatv4q1ieJPqT0UUVoY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jfdP0paRvun6UAcfJ/rG+tW5/8Aj3P0FVJP9Y31q3P/AMe/5VyH&#13;&#10;vS3RSp0f+sX602nR/wCsX60zQ0azpP8AWN9a0aha2RmJOc/WpOeMlHcpU6P/AFi/Wrf2WP3/ADpV&#13;&#10;tUUgjOfrTNPaRJau23+oH41Sq7bf6gfjTjucVTYw2+8frSVan0+aPJA3j/Zqqcg4PBpnfGSktGb8&#13;&#10;P+pj/wB0fyq1bfxVVh/1Mf8Auj+VWrb+KtYnjT6k9FFFaG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R3EyQRlpG2ipKw/EEZEkcm7gjG2lJ2V&#13;&#10;zWlBVJqLMljlie2aVpGfqeKbSqpdgB1rmPdEp0f+sX61NNblYwRjI61DH/rF+tISaa0NGiiikcgU&#13;&#10;UUUAFXbX/Uj6mqVXbX/Uj6mrjuZVPhJaZLBHMMOgb+dV7+8EKlFJEh7jtU1rcLcR5XOR1BqzLllF&#13;&#10;c5IqhVCjoBip7cjJGeahpapGT1LtFIuQoz1pa0M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psbiRQw6EU6gArH8Rf6uH6mtisHXbpZpEjQhtvJI9am&#13;&#10;Wx04dN1EZVSQf65frUdOjUs4x1rnPZexem/1TfSqKf6xfrVu4VmiOPxqpH/rF+tIyhsaNFFFIwCi&#13;&#10;iigAq7a/6kfU1Sq7a/6kfU1UdzKp8Jn6r/x8L/u1PpP+pf13f0qPVmQsgHMg6+wqxprIbcKv3h94&#13;&#10;VfUuT/cotUq9aSlHFUcZdopFbcoIpa1OcKKKhuLgW4XIzuOOv60DSbdkTUUUUC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cZRRR&#13;&#10;XKfRBRRRQAVYs/vN9Kr1Ys/vN9KCZbFuq1z8zolWarP/AMfS1JhDcmZhFHnsKou5kbJOas3h/dqP&#13;&#10;eqlM1prS4UqsVbI4NJRTNDQjfzEDU+q1mx2sPerNScslZ2Ciiigku2v+pH1NS1Fa/wCpH1NS1stj&#13;&#10;jluwooopkhRRRQBU1T/jzb6iovD8e64d/wC6tT6kpktSqjJLCrWl2Js4Tu++3JHpSSvI351Gi11Z&#13;&#10;dooorY4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DjKKKK5T6IKKKKACr&#13;&#10;Fn95vpVerFn95vpSJlsW6rN/x9r9Ks1C0bfaA2PlxSMIjLz7q/WqtWrz7q/WqtM2h8IUUUUyyzZ/&#13;&#10;xVaqrZ/xVaqTnn8QUUUUGZdtf9SPqalqK1/1I+pqWtlscct2FFFFMkKKKKAHR/6xfrVyqcf+sX61&#13;&#10;YuJfJhZ+MjoDVrYzkrtIkoqO3l86FX4yRyAelSVRm9NAooooAKKTgcngVBa3XntIDtBU8YPUUXGk&#13;&#10;2rliiiigQ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BxlFFFcp9EFFFFABViz+830qvViz+830&#13;&#10;pEy2LdFFFI5StefdX61Vq1efdX61VpnTD4Qooopllmz/AIqtVVs/4qtVJzz+IKKKKDMu2v8AqR9T&#13;&#10;UtRWv+pH1NS1stjjluwooopkhRRRQA6P76/WqupZ+0kE5GAQPSrUf+sX61V1LP2nJGBtGKUvhLp/&#13;&#10;GGm5+0YBwMEketa1ZOm5+05AyNpzWtVU9jOt8QUUUVoYFLVMiFcNgZwR61nR5Ei7TtOetaOqZ8le&#13;&#10;ON3Ws6PPmLgZOelc8/iO+l8Bu0tFFdBw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Bz9F&#13;&#10;FFcZ64UUUUCCiiigYUlFFAhaKKKACiiigYlLRRQAUUUUCCiiigYUUUUCCiiigYUUUUCCj0oooAKK&#13;&#10;KKACiiigYqsVII6g5qz/AGlN6r+VFFO7WxDipboP7Sn9V/Kr1lM08O5uucUUVpCTb1MK0YxjdIsU&#13;&#10;UUVucQ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">
                <v:rect id="Rectangle 2" o:spid="_x0000_s1027" style="position:absolute;width:70866;height:10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" strokecolor="#2e683a" strokeweight="2pt">
                  <v:fill r:id="rId11" o:title="" recolor="t" rotate="t" type="frame"/>
                </v:rect>
                <v:shapetype id="_x0000_t202" coordsize="21600,21600" o:spt="202" path="m,l,21600r21600,l21600,xe">
                  <v:stroke joinstyle="miter"/>
                  <v:path gradientshapeok="t" o:connecttype="rect"/>
                </v:shapetype>
                <v:shape id="Text Box 9" o:spid="_x0000_s1028" type="#_x0000_t202" style="position:absolute;left:16207;top:1598;width:52684;height:7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" filled="f" stroked="f">
                  <v:textbox>
                    <w:txbxContent>
                      <w:p w:rsidR="000B1B6A" w:rsidRPr="00071AA1" w:rsidRDefault="000B1B6A" w:rsidP="009C73D4">
                        <w:pPr>
                          <w:pStyle w:val="Title"/>
                          <w:jc w:val="left"/>
                          <w:rPr>
                            <w:b w:val="0"/>
                            <w:color w:val="FFC000"/>
                            <w:sz w:val="36"/>
                            <w14:props3d w14:extrusionH="0" w14:contourW="50800" w14:prstMaterial="warmMatte">
                              <w14:contourClr>
                                <w14:schemeClr w14:val="tx1"/>
                              </w14:contourClr>
                            </w14:props3d>
                          </w:rPr>
                        </w:pPr>
                        <w:r w:rsidRPr="00071AA1">
                          <w:rPr>
                            <w:b w:val="0"/>
                            <w:color w:val="FFC000"/>
                            <w:sz w:val="36"/>
                            <w14:props3d w14:extrusionH="0" w14:contourW="50800" w14:prstMaterial="warmMatte">
                              <w14:contourClr>
                                <w14:schemeClr w14:val="tx1"/>
                              </w14:contourClr>
                            </w14:props3d>
                          </w:rPr>
                          <w:t>Illuminate Steering Committee</w:t>
                        </w:r>
                        <w:r>
                          <w:rPr>
                            <w:b w:val="0"/>
                            <w:color w:val="FFC000"/>
                            <w:sz w:val="36"/>
                            <w14:props3d w14:extrusionH="0" w14:contourW="50800" w14:prstMaterial="warmMatte">
                              <w14:contourClr>
                                <w14:schemeClr w14:val="tx1"/>
                              </w14:contourClr>
                            </w14:props3d>
                          </w:rPr>
                          <w:t xml:space="preserve"> (ISC)</w:t>
                        </w:r>
                      </w:p>
                      <w:p w:rsidR="000B1B6A" w:rsidRPr="00071AA1" w:rsidRDefault="000B1B6A" w:rsidP="009C73D4">
                        <w:pPr>
                          <w:pStyle w:val="Title"/>
                          <w:jc w:val="left"/>
                          <w:rPr>
                            <w:sz w:val="40"/>
                            <w14:glow w14:rad="0">
                              <w14:schemeClr w14:val="tx1"/>
                            </w14:glow>
                            <w14:props3d w14:extrusionH="0" w14:contourW="50800" w14:prstMaterial="warmMatte"/>
                          </w:rPr>
                        </w:pPr>
                        <w:r w:rsidRPr="00071AA1">
                          <w:rPr>
                            <w:sz w:val="40"/>
                            <w14:glow w14:rad="0">
                              <w14:schemeClr w14:val="tx1"/>
                            </w14:glow>
                            <w14:props3d w14:extrusionH="0" w14:contourW="50800" w14:prstMaterial="warmMatte"/>
                          </w:rPr>
                          <w:t>Proposal Submission Form</w:t>
                        </w:r>
                      </w:p>
                    </w:txbxContent>
                  </v:textbox>
                </v:shape>
                <w10:anchorlock/>
              </v:group>
            </w:pict>
          </mc:Fallback>
        </mc:AlternateContent>
      </w:r>
    </w:p>
    <w:p w:rsidR="00CB7EC9" w:rsidRPr="00CB7EC9" w:rsidRDefault="00CB7EC9" w:rsidP="00CB7EC9">
      <w:pPr>
        <w:rPr>
          <w:b/>
          <w:sz w:val="20"/>
        </w:rPr>
      </w:pPr>
      <w:r w:rsidRPr="00CB7EC9">
        <w:rPr>
          <w:b/>
          <w:sz w:val="20"/>
        </w:rPr>
        <w:t>Illuminate Steering Committee Charge:</w:t>
      </w:r>
      <w:r>
        <w:rPr>
          <w:b/>
          <w:sz w:val="20"/>
        </w:rPr>
        <w:t xml:space="preserve"> </w:t>
      </w:r>
      <w:r w:rsidRPr="00CB7EC9">
        <w:rPr>
          <w:sz w:val="20"/>
        </w:rPr>
        <w:t xml:space="preserve">Formulate the overall strategy for the implementation of the </w:t>
      </w:r>
      <w:r>
        <w:rPr>
          <w:sz w:val="20"/>
        </w:rPr>
        <w:t xml:space="preserve">Illuminate </w:t>
      </w:r>
      <w:r w:rsidRPr="00CB7EC9">
        <w:rPr>
          <w:sz w:val="20"/>
        </w:rPr>
        <w:t>goal of achieving R1 status within a 10-year time period.</w:t>
      </w:r>
    </w:p>
    <w:p w:rsidR="004547F9" w:rsidRDefault="00CB7EC9" w:rsidP="00172CFC">
      <w:pPr>
        <w:rPr>
          <w:sz w:val="20"/>
          <w:szCs w:val="20"/>
        </w:rPr>
      </w:pPr>
      <w:r w:rsidRPr="00CB7EC9">
        <w:rPr>
          <w:b/>
          <w:sz w:val="20"/>
          <w:szCs w:val="20"/>
        </w:rPr>
        <w:t>Instructions:</w:t>
      </w:r>
      <w:r w:rsidRPr="00CB7EC9">
        <w:rPr>
          <w:sz w:val="20"/>
          <w:szCs w:val="20"/>
        </w:rPr>
        <w:t xml:space="preserve"> Upon completion of this proposal submission form, </w:t>
      </w:r>
      <w:r w:rsidR="008854EA">
        <w:rPr>
          <w:sz w:val="20"/>
          <w:szCs w:val="20"/>
        </w:rPr>
        <w:t xml:space="preserve">the P.I. should email </w:t>
      </w:r>
      <w:r w:rsidRPr="00CB7EC9">
        <w:rPr>
          <w:sz w:val="20"/>
          <w:szCs w:val="20"/>
        </w:rPr>
        <w:t>the form and other required documents (bio</w:t>
      </w:r>
      <w:r>
        <w:rPr>
          <w:sz w:val="20"/>
          <w:szCs w:val="20"/>
        </w:rPr>
        <w:t xml:space="preserve">graphical </w:t>
      </w:r>
      <w:r w:rsidRPr="00CB7EC9">
        <w:rPr>
          <w:sz w:val="20"/>
          <w:szCs w:val="20"/>
        </w:rPr>
        <w:t xml:space="preserve">sketches, detailed project description, and impact on R1 metrics) to </w:t>
      </w:r>
      <w:hyperlink r:id="rId12" w:history="1">
        <w:r w:rsidRPr="00CB7EC9">
          <w:rPr>
            <w:rStyle w:val="Hyperlink"/>
            <w:color w:val="auto"/>
            <w:sz w:val="20"/>
            <w:szCs w:val="20"/>
          </w:rPr>
          <w:t>Illuminate@ba</w:t>
        </w:r>
        <w:r w:rsidRPr="00CB7EC9">
          <w:rPr>
            <w:rStyle w:val="Hyperlink"/>
            <w:color w:val="auto"/>
            <w:sz w:val="20"/>
            <w:szCs w:val="20"/>
          </w:rPr>
          <w:t>y</w:t>
        </w:r>
        <w:r w:rsidRPr="00CB7EC9">
          <w:rPr>
            <w:rStyle w:val="Hyperlink"/>
            <w:color w:val="auto"/>
            <w:sz w:val="20"/>
            <w:szCs w:val="20"/>
          </w:rPr>
          <w:t>lor.edu</w:t>
        </w:r>
      </w:hyperlink>
      <w:r w:rsidRPr="00CB7EC9">
        <w:rPr>
          <w:sz w:val="20"/>
          <w:szCs w:val="20"/>
        </w:rPr>
        <w:t>.</w:t>
      </w:r>
      <w:r w:rsidR="00950852">
        <w:rPr>
          <w:sz w:val="20"/>
          <w:szCs w:val="20"/>
        </w:rPr>
        <w:t xml:space="preserve">  This proposal process and all proposals submitted will be treated as confidential</w:t>
      </w:r>
      <w:r w:rsidR="004547F9">
        <w:rPr>
          <w:sz w:val="20"/>
          <w:szCs w:val="20"/>
        </w:rPr>
        <w:t>.</w:t>
      </w:r>
    </w:p>
    <w:p w:rsidR="006B5A34" w:rsidRPr="00CF7B41" w:rsidRDefault="004547F9" w:rsidP="004547F9">
      <w:pPr>
        <w:jc w:val="center"/>
        <w:rPr>
          <w:sz w:val="20"/>
          <w:szCs w:val="20"/>
        </w:rPr>
      </w:pPr>
      <w:r>
        <w:rPr>
          <w:noProof/>
          <w:sz w:val="20"/>
          <w:szCs w:val="20"/>
        </w:rPr>
        <w:drawing>
          <wp:inline distT="0" distB="0" distL="0" distR="0">
            <wp:extent cx="5486400" cy="3200400"/>
            <wp:effectExtent l="0" t="0" r="0" b="1270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CF7B41">
        <w:rPr>
          <w:sz w:val="20"/>
          <w:szCs w:val="20"/>
        </w:rPr>
        <w:br/>
      </w:r>
    </w:p>
    <w:p w:rsidR="00CF7B41" w:rsidRDefault="00CF7B41" w:rsidP="00CF7B41">
      <w:pPr>
        <w:pStyle w:val="Heading2"/>
        <w:jc w:val="left"/>
        <w:rPr>
          <w:color w:val="357743"/>
          <w:sz w:val="20"/>
          <w:szCs w:val="20"/>
        </w:rPr>
        <w:sectPr w:rsidR="00CF7B41" w:rsidSect="00F61541">
          <w:footerReference w:type="default" r:id="rId18"/>
          <w:pgSz w:w="12240" w:h="15840"/>
          <w:pgMar w:top="720" w:right="720" w:bottom="720" w:left="720" w:header="720" w:footer="720" w:gutter="0"/>
          <w:cols w:space="720"/>
          <w:docGrid w:linePitch="360"/>
        </w:sectPr>
      </w:pPr>
    </w:p>
    <w:p w:rsidR="008854EA" w:rsidRDefault="004547F9" w:rsidP="00CF7B41">
      <w:pPr>
        <w:pStyle w:val="Heading2"/>
        <w:jc w:val="left"/>
        <w:rPr>
          <w:color w:val="357743"/>
          <w:sz w:val="20"/>
          <w:szCs w:val="20"/>
        </w:rPr>
      </w:pPr>
      <w:r>
        <w:rPr>
          <w:b w:val="0"/>
          <w:noProof/>
          <w:sz w:val="20"/>
          <w:szCs w:val="20"/>
        </w:rPr>
        <mc:AlternateContent>
          <mc:Choice Requires="wps">
            <w:drawing>
              <wp:anchor distT="0" distB="0" distL="114300" distR="114300" simplePos="0" relativeHeight="251673600" behindDoc="1" locked="0" layoutInCell="1" allowOverlap="1" wp14:anchorId="62353CF2" wp14:editId="2F6FF871">
                <wp:simplePos x="0" y="0"/>
                <wp:positionH relativeFrom="column">
                  <wp:posOffset>3568700</wp:posOffset>
                </wp:positionH>
                <wp:positionV relativeFrom="paragraph">
                  <wp:posOffset>123825</wp:posOffset>
                </wp:positionV>
                <wp:extent cx="3282950" cy="17145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3282950" cy="1714500"/>
                        </a:xfrm>
                        <a:prstGeom prst="rect">
                          <a:avLst/>
                        </a:prstGeom>
                        <a:noFill/>
                        <a:ln w="22225" cap="flat" cmpd="sng" algn="ctr">
                          <a:solidFill>
                            <a:srgbClr val="35774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87A67" id="Rectangle 8" o:spid="_x0000_s1026" style="position:absolute;margin-left:281pt;margin-top:9.75pt;width:258.5pt;height:1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" filled="f" strokecolor="#357743" strokeweight="1.75pt"/>
            </w:pict>
          </mc:Fallback>
        </mc:AlternateContent>
      </w:r>
      <w:r>
        <w:rPr>
          <w:b w:val="0"/>
          <w:noProof/>
          <w:sz w:val="20"/>
          <w:szCs w:val="20"/>
        </w:rPr>
        <mc:AlternateContent>
          <mc:Choice Requires="wps">
            <w:drawing>
              <wp:anchor distT="0" distB="0" distL="114300" distR="114300" simplePos="0" relativeHeight="251656189" behindDoc="1" locked="0" layoutInCell="1" allowOverlap="1">
                <wp:simplePos x="0" y="0"/>
                <wp:positionH relativeFrom="column">
                  <wp:posOffset>-114300</wp:posOffset>
                </wp:positionH>
                <wp:positionV relativeFrom="paragraph">
                  <wp:posOffset>127635</wp:posOffset>
                </wp:positionV>
                <wp:extent cx="3282950" cy="17145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3282950" cy="1714500"/>
                        </a:xfrm>
                        <a:prstGeom prst="rect">
                          <a:avLst/>
                        </a:prstGeom>
                        <a:noFill/>
                        <a:ln w="22225">
                          <a:solidFill>
                            <a:srgbClr val="3577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61709" id="Rectangle 3" o:spid="_x0000_s1026" style="position:absolute;margin-left:-9pt;margin-top:10.05pt;width:258.5pt;height:13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" filled="f" strokecolor="#357743" strokeweight="1.75pt"/>
            </w:pict>
          </mc:Fallback>
        </mc:AlternateContent>
      </w:r>
    </w:p>
    <w:p w:rsidR="008854EA" w:rsidRDefault="008854EA" w:rsidP="00CF7B41">
      <w:pPr>
        <w:pStyle w:val="Heading2"/>
        <w:jc w:val="left"/>
        <w:rPr>
          <w:color w:val="357743"/>
          <w:sz w:val="20"/>
          <w:szCs w:val="20"/>
        </w:rPr>
        <w:sectPr w:rsidR="008854EA" w:rsidSect="00CF7B41">
          <w:type w:val="continuous"/>
          <w:pgSz w:w="12240" w:h="15840"/>
          <w:pgMar w:top="720" w:right="720" w:bottom="720" w:left="720" w:header="720" w:footer="720" w:gutter="0"/>
          <w:cols w:num="2" w:space="720"/>
          <w:docGrid w:linePitch="360"/>
        </w:sectPr>
      </w:pPr>
    </w:p>
    <w:p w:rsidR="00CF7B41" w:rsidRPr="007868DA" w:rsidRDefault="00F3030C" w:rsidP="00CF7B41">
      <w:pPr>
        <w:pStyle w:val="Heading2"/>
        <w:jc w:val="left"/>
        <w:rPr>
          <w:color w:val="357743"/>
          <w:sz w:val="20"/>
          <w:szCs w:val="20"/>
        </w:rPr>
      </w:pPr>
      <w:r>
        <w:rPr>
          <w:color w:val="357743"/>
          <w:sz w:val="20"/>
          <w:szCs w:val="20"/>
        </w:rPr>
        <w:t>Please</w:t>
      </w:r>
      <w:r w:rsidR="008854EA">
        <w:rPr>
          <w:color w:val="357743"/>
          <w:sz w:val="20"/>
          <w:szCs w:val="20"/>
        </w:rPr>
        <w:t xml:space="preserve"> rank </w:t>
      </w:r>
      <w:r>
        <w:rPr>
          <w:color w:val="357743"/>
          <w:sz w:val="20"/>
          <w:szCs w:val="20"/>
        </w:rPr>
        <w:t xml:space="preserve">the initiatives </w:t>
      </w:r>
      <w:r w:rsidR="008854EA">
        <w:rPr>
          <w:color w:val="357743"/>
          <w:sz w:val="20"/>
          <w:szCs w:val="20"/>
        </w:rPr>
        <w:t>in order of relevance</w:t>
      </w:r>
      <w:r>
        <w:rPr>
          <w:color w:val="357743"/>
          <w:sz w:val="20"/>
          <w:szCs w:val="20"/>
        </w:rPr>
        <w:t xml:space="preserve"> to this proposal</w:t>
      </w:r>
      <w:r w:rsidR="008854EA">
        <w:rPr>
          <w:color w:val="357743"/>
          <w:sz w:val="20"/>
          <w:szCs w:val="20"/>
        </w:rPr>
        <w:t>, 1 being most relevant</w:t>
      </w:r>
      <w:r w:rsidR="00E027D0">
        <w:rPr>
          <w:color w:val="357743"/>
          <w:sz w:val="20"/>
          <w:szCs w:val="20"/>
        </w:rPr>
        <w:t>.  If only one initiative is applicable, please type “1” by that initiative</w:t>
      </w:r>
      <w:r w:rsidR="00CF7B41" w:rsidRPr="007868DA">
        <w:rPr>
          <w:color w:val="357743"/>
          <w:sz w:val="20"/>
          <w:szCs w:val="20"/>
        </w:rPr>
        <w:t>:</w:t>
      </w:r>
    </w:p>
    <w:p w:rsidR="00CF7B41" w:rsidRPr="007868DA" w:rsidRDefault="00FF5CC8" w:rsidP="00CF7B41">
      <w:pPr>
        <w:pStyle w:val="Normal-Centered"/>
        <w:jc w:val="left"/>
        <w:rPr>
          <w:color w:val="357743"/>
          <w:sz w:val="20"/>
          <w:szCs w:val="20"/>
        </w:rPr>
      </w:pPr>
      <w:sdt>
        <w:sdtPr>
          <w:rPr>
            <w:color w:val="357743"/>
            <w:sz w:val="20"/>
            <w:szCs w:val="20"/>
          </w:rPr>
          <w:id w:val="684095526"/>
          <w:placeholder>
            <w:docPart w:val="DefaultPlaceholder_-1854013440"/>
          </w:placeholder>
          <w:text/>
        </w:sdtPr>
        <w:sdtEndPr/>
        <w:sdtContent>
          <w:r w:rsidR="005F14C8">
            <w:rPr>
              <w:color w:val="357743"/>
              <w:sz w:val="20"/>
              <w:szCs w:val="20"/>
            </w:rPr>
            <w:t>1</w:t>
          </w:r>
        </w:sdtContent>
      </w:sdt>
      <w:r w:rsidR="00CF7B41">
        <w:rPr>
          <w:color w:val="357743"/>
          <w:sz w:val="20"/>
          <w:szCs w:val="20"/>
        </w:rPr>
        <w:t xml:space="preserve">  </w:t>
      </w:r>
      <w:r w:rsidR="00CF7B41" w:rsidRPr="007868DA">
        <w:rPr>
          <w:color w:val="357743"/>
          <w:sz w:val="20"/>
          <w:szCs w:val="20"/>
        </w:rPr>
        <w:t>Health</w:t>
      </w:r>
    </w:p>
    <w:p w:rsidR="00CF7B41" w:rsidRPr="007868DA" w:rsidRDefault="00FF5CC8" w:rsidP="00CF7B41">
      <w:pPr>
        <w:pStyle w:val="Normal-Centered"/>
        <w:jc w:val="left"/>
        <w:rPr>
          <w:color w:val="357743"/>
          <w:sz w:val="20"/>
          <w:szCs w:val="20"/>
        </w:rPr>
      </w:pPr>
      <w:sdt>
        <w:sdtPr>
          <w:rPr>
            <w:color w:val="357743"/>
            <w:sz w:val="20"/>
            <w:szCs w:val="20"/>
          </w:rPr>
          <w:id w:val="1119186298"/>
          <w:placeholder>
            <w:docPart w:val="DefaultPlaceholder_-1854013440"/>
          </w:placeholder>
          <w:text/>
        </w:sdtPr>
        <w:sdtEndPr/>
        <w:sdtContent>
          <w:r w:rsidR="005F14C8">
            <w:rPr>
              <w:color w:val="357743"/>
              <w:sz w:val="20"/>
              <w:szCs w:val="20"/>
            </w:rPr>
            <w:t>1</w:t>
          </w:r>
        </w:sdtContent>
      </w:sdt>
      <w:r w:rsidR="00CF7B41">
        <w:rPr>
          <w:color w:val="357743"/>
          <w:sz w:val="20"/>
          <w:szCs w:val="20"/>
        </w:rPr>
        <w:t xml:space="preserve"> </w:t>
      </w:r>
      <w:r w:rsidR="00E027D0">
        <w:rPr>
          <w:color w:val="357743"/>
          <w:sz w:val="20"/>
          <w:szCs w:val="20"/>
        </w:rPr>
        <w:t xml:space="preserve"> </w:t>
      </w:r>
      <w:r w:rsidR="00CF7B41" w:rsidRPr="007868DA">
        <w:rPr>
          <w:color w:val="357743"/>
          <w:sz w:val="20"/>
          <w:szCs w:val="20"/>
        </w:rPr>
        <w:t>Data Sciences</w:t>
      </w:r>
    </w:p>
    <w:p w:rsidR="00CF7B41" w:rsidRPr="007868DA" w:rsidRDefault="00FF5CC8" w:rsidP="00CF7B41">
      <w:pPr>
        <w:pStyle w:val="Normal-Centered"/>
        <w:jc w:val="left"/>
        <w:rPr>
          <w:color w:val="357743"/>
          <w:sz w:val="20"/>
          <w:szCs w:val="20"/>
        </w:rPr>
      </w:pPr>
      <w:sdt>
        <w:sdtPr>
          <w:rPr>
            <w:color w:val="357743"/>
            <w:sz w:val="20"/>
            <w:szCs w:val="20"/>
          </w:rPr>
          <w:id w:val="1271583655"/>
          <w:placeholder>
            <w:docPart w:val="DefaultPlaceholder_-1854013440"/>
          </w:placeholder>
          <w:showingPlcHdr/>
          <w:text/>
        </w:sdtPr>
        <w:sdtEndPr/>
        <w:sdtContent>
          <w:r w:rsidR="00E027D0" w:rsidRPr="00EF42A9">
            <w:rPr>
              <w:rStyle w:val="PlaceholderText"/>
            </w:rPr>
            <w:t>Click or tap here to enter text.</w:t>
          </w:r>
        </w:sdtContent>
      </w:sdt>
      <w:r w:rsidR="00E027D0">
        <w:rPr>
          <w:color w:val="357743"/>
          <w:sz w:val="20"/>
          <w:szCs w:val="20"/>
        </w:rPr>
        <w:t xml:space="preserve">  </w:t>
      </w:r>
      <w:r w:rsidR="00CF7B41" w:rsidRPr="007868DA">
        <w:rPr>
          <w:color w:val="357743"/>
          <w:sz w:val="20"/>
          <w:szCs w:val="20"/>
        </w:rPr>
        <w:t>Materials Science</w:t>
      </w:r>
    </w:p>
    <w:p w:rsidR="00CF7B41" w:rsidRDefault="00FF5CC8" w:rsidP="00CF7B41">
      <w:pPr>
        <w:pStyle w:val="Normal-Centered"/>
        <w:jc w:val="left"/>
        <w:rPr>
          <w:color w:val="357743"/>
          <w:sz w:val="20"/>
          <w:szCs w:val="20"/>
        </w:rPr>
      </w:pPr>
      <w:sdt>
        <w:sdtPr>
          <w:rPr>
            <w:color w:val="357743"/>
            <w:sz w:val="20"/>
            <w:szCs w:val="20"/>
          </w:rPr>
          <w:id w:val="-469821921"/>
          <w:placeholder>
            <w:docPart w:val="DefaultPlaceholder_-1854013440"/>
          </w:placeholder>
          <w:showingPlcHdr/>
          <w:text/>
        </w:sdtPr>
        <w:sdtEndPr/>
        <w:sdtContent>
          <w:r w:rsidR="00E027D0" w:rsidRPr="00EF42A9">
            <w:rPr>
              <w:rStyle w:val="PlaceholderText"/>
            </w:rPr>
            <w:t>Click or tap here to enter text.</w:t>
          </w:r>
        </w:sdtContent>
      </w:sdt>
      <w:r w:rsidR="00E027D0">
        <w:rPr>
          <w:color w:val="357743"/>
          <w:sz w:val="20"/>
          <w:szCs w:val="20"/>
        </w:rPr>
        <w:t xml:space="preserve">  </w:t>
      </w:r>
      <w:r w:rsidR="00CF7B41" w:rsidRPr="007868DA">
        <w:rPr>
          <w:color w:val="357743"/>
          <w:sz w:val="20"/>
          <w:szCs w:val="20"/>
        </w:rPr>
        <w:t>Human Flourishing, Leadership, and Ethics</w:t>
      </w:r>
    </w:p>
    <w:p w:rsidR="008854EA" w:rsidRDefault="00FF5CC8" w:rsidP="00CF7B41">
      <w:pPr>
        <w:pStyle w:val="Normal-Centered"/>
        <w:jc w:val="left"/>
        <w:rPr>
          <w:color w:val="357743"/>
          <w:sz w:val="20"/>
          <w:szCs w:val="20"/>
        </w:rPr>
      </w:pPr>
      <w:sdt>
        <w:sdtPr>
          <w:rPr>
            <w:color w:val="357743"/>
            <w:sz w:val="20"/>
            <w:szCs w:val="20"/>
          </w:rPr>
          <w:id w:val="-993952538"/>
          <w:placeholder>
            <w:docPart w:val="DefaultPlaceholder_-1854013440"/>
          </w:placeholder>
          <w:showingPlcHdr/>
          <w:text/>
        </w:sdtPr>
        <w:sdtEndPr/>
        <w:sdtContent>
          <w:r w:rsidR="00E027D0" w:rsidRPr="00EF42A9">
            <w:rPr>
              <w:rStyle w:val="PlaceholderText"/>
            </w:rPr>
            <w:t>Click or tap here to enter text.</w:t>
          </w:r>
        </w:sdtContent>
      </w:sdt>
      <w:r w:rsidR="00E027D0">
        <w:rPr>
          <w:color w:val="357743"/>
          <w:sz w:val="20"/>
          <w:szCs w:val="20"/>
        </w:rPr>
        <w:t xml:space="preserve">  </w:t>
      </w:r>
      <w:r w:rsidR="008854EA">
        <w:rPr>
          <w:color w:val="357743"/>
          <w:sz w:val="20"/>
          <w:szCs w:val="20"/>
        </w:rPr>
        <w:t>Baylor in Latin America</w:t>
      </w:r>
    </w:p>
    <w:p w:rsidR="00CF7B41" w:rsidRPr="007868DA" w:rsidRDefault="00CF7B41" w:rsidP="00CF7B41">
      <w:pPr>
        <w:pStyle w:val="Heading2"/>
        <w:jc w:val="left"/>
        <w:rPr>
          <w:color w:val="357743"/>
          <w:sz w:val="20"/>
          <w:szCs w:val="20"/>
        </w:rPr>
      </w:pPr>
      <w:r w:rsidRPr="007868DA">
        <w:rPr>
          <w:color w:val="357743"/>
          <w:sz w:val="20"/>
          <w:szCs w:val="20"/>
        </w:rPr>
        <w:t xml:space="preserve">Check the </w:t>
      </w:r>
      <w:r>
        <w:rPr>
          <w:color w:val="357743"/>
          <w:sz w:val="20"/>
          <w:szCs w:val="20"/>
        </w:rPr>
        <w:t>appropriate box for requested funding type</w:t>
      </w:r>
      <w:r w:rsidRPr="007868DA">
        <w:rPr>
          <w:color w:val="357743"/>
          <w:sz w:val="20"/>
          <w:szCs w:val="20"/>
        </w:rPr>
        <w:t>:</w:t>
      </w:r>
    </w:p>
    <w:p w:rsidR="00CF7B41" w:rsidRPr="007868DA" w:rsidRDefault="00FF5CC8" w:rsidP="00CF7B41">
      <w:pPr>
        <w:pStyle w:val="Normal-Centered"/>
        <w:jc w:val="left"/>
        <w:rPr>
          <w:color w:val="357743"/>
          <w:sz w:val="20"/>
          <w:szCs w:val="20"/>
        </w:rPr>
      </w:pPr>
      <w:sdt>
        <w:sdtPr>
          <w:rPr>
            <w:color w:val="357743"/>
            <w:sz w:val="20"/>
            <w:szCs w:val="20"/>
          </w:rPr>
          <w:id w:val="88903367"/>
          <w14:checkbox>
            <w14:checked w14:val="1"/>
            <w14:checkedState w14:val="2612" w14:font="MS Gothic"/>
            <w14:uncheckedState w14:val="2610" w14:font="MS Gothic"/>
          </w14:checkbox>
        </w:sdtPr>
        <w:sdtEndPr/>
        <w:sdtContent>
          <w:r w:rsidR="005F693D">
            <w:rPr>
              <w:rFonts w:ascii="MS Gothic" w:eastAsia="MS Gothic" w:hAnsi="MS Gothic" w:hint="eastAsia"/>
              <w:color w:val="357743"/>
              <w:sz w:val="20"/>
              <w:szCs w:val="20"/>
            </w:rPr>
            <w:t>☒</w:t>
          </w:r>
        </w:sdtContent>
      </w:sdt>
      <w:r w:rsidR="00CF7B41">
        <w:rPr>
          <w:color w:val="357743"/>
          <w:sz w:val="20"/>
          <w:szCs w:val="20"/>
        </w:rPr>
        <w:t xml:space="preserve">  Seed funding to advance R1 metrics</w:t>
      </w:r>
    </w:p>
    <w:p w:rsidR="00CF7B41" w:rsidRDefault="00FF5CC8" w:rsidP="00CF7B41">
      <w:pPr>
        <w:pStyle w:val="Normal-Centered"/>
        <w:jc w:val="left"/>
        <w:rPr>
          <w:color w:val="357743"/>
          <w:sz w:val="20"/>
          <w:szCs w:val="20"/>
        </w:rPr>
      </w:pPr>
      <w:sdt>
        <w:sdtPr>
          <w:rPr>
            <w:color w:val="357743"/>
            <w:sz w:val="20"/>
            <w:szCs w:val="20"/>
          </w:rPr>
          <w:id w:val="-655752859"/>
          <w14:checkbox>
            <w14:checked w14:val="0"/>
            <w14:checkedState w14:val="2612" w14:font="MS Gothic"/>
            <w14:uncheckedState w14:val="2610" w14:font="MS Gothic"/>
          </w14:checkbox>
        </w:sdtPr>
        <w:sdtEndPr/>
        <w:sdtContent>
          <w:r w:rsidR="00C117AD">
            <w:rPr>
              <w:rFonts w:ascii="MS Gothic" w:eastAsia="MS Gothic" w:hAnsi="MS Gothic" w:hint="eastAsia"/>
              <w:color w:val="357743"/>
              <w:sz w:val="20"/>
              <w:szCs w:val="20"/>
            </w:rPr>
            <w:t>☐</w:t>
          </w:r>
        </w:sdtContent>
      </w:sdt>
      <w:r w:rsidR="00CF7B41">
        <w:rPr>
          <w:color w:val="357743"/>
          <w:sz w:val="20"/>
          <w:szCs w:val="20"/>
        </w:rPr>
        <w:t xml:space="preserve">  Endorsement for multi-stage, multi-year funding (e.g. new centers or institutes)</w:t>
      </w:r>
    </w:p>
    <w:p w:rsidR="008854EA" w:rsidRDefault="008854EA" w:rsidP="00CF7B41">
      <w:pPr>
        <w:pStyle w:val="Normal-Centered"/>
        <w:jc w:val="left"/>
        <w:rPr>
          <w:color w:val="357743"/>
          <w:sz w:val="20"/>
          <w:szCs w:val="20"/>
        </w:rPr>
      </w:pPr>
    </w:p>
    <w:p w:rsidR="008854EA" w:rsidRDefault="008854EA" w:rsidP="00CF7B41">
      <w:pPr>
        <w:pStyle w:val="Normal-Centered"/>
        <w:jc w:val="left"/>
        <w:rPr>
          <w:color w:val="357743"/>
          <w:sz w:val="20"/>
          <w:szCs w:val="20"/>
        </w:rPr>
      </w:pPr>
    </w:p>
    <w:p w:rsidR="008854EA" w:rsidRDefault="008854EA" w:rsidP="00CF7B41">
      <w:pPr>
        <w:pStyle w:val="Normal-Centered"/>
        <w:jc w:val="left"/>
        <w:rPr>
          <w:color w:val="357743"/>
          <w:sz w:val="20"/>
          <w:szCs w:val="20"/>
        </w:rPr>
      </w:pPr>
    </w:p>
    <w:p w:rsidR="008854EA" w:rsidRDefault="008854EA" w:rsidP="00CF7B41">
      <w:pPr>
        <w:pStyle w:val="Normal-Centered"/>
        <w:jc w:val="left"/>
        <w:rPr>
          <w:color w:val="357743"/>
          <w:sz w:val="20"/>
          <w:szCs w:val="20"/>
        </w:rPr>
      </w:pPr>
    </w:p>
    <w:p w:rsidR="00CF7B41" w:rsidRDefault="00CF7B41" w:rsidP="00172CFC">
      <w:pPr>
        <w:rPr>
          <w14:glow w14:rad="50800">
            <w14:srgbClr w14:val="000000"/>
          </w14:glow>
        </w:rPr>
        <w:sectPr w:rsidR="00CF7B41" w:rsidSect="008854EA">
          <w:type w:val="continuous"/>
          <w:pgSz w:w="12240" w:h="15840"/>
          <w:pgMar w:top="720" w:right="720" w:bottom="720" w:left="720" w:header="720" w:footer="720" w:gutter="0"/>
          <w:cols w:num="2" w:space="720"/>
          <w:docGrid w:linePitch="360"/>
        </w:sectPr>
      </w:pPr>
    </w:p>
    <w:p w:rsidR="008854EA" w:rsidRDefault="008854EA" w:rsidP="00E027D0">
      <w:pPr>
        <w:spacing w:after="0"/>
        <w:rPr>
          <w14:glow w14:rad="50800">
            <w14:srgbClr w14:val="000000"/>
          </w14:glow>
        </w:rPr>
        <w:sectPr w:rsidR="008854EA" w:rsidSect="008854EA">
          <w:type w:val="continuous"/>
          <w:pgSz w:w="12240" w:h="15840"/>
          <w:pgMar w:top="720" w:right="720" w:bottom="720" w:left="720" w:header="720" w:footer="720" w:gutter="0"/>
          <w:cols w:space="720"/>
          <w:docGrid w:linePitch="360"/>
        </w:sectPr>
      </w:pPr>
    </w:p>
    <w:p w:rsidR="006B5A34" w:rsidRPr="00004762" w:rsidRDefault="00221962" w:rsidP="005F693D">
      <w:pPr>
        <w:pStyle w:val="Normal-SpaceAbove"/>
        <w:tabs>
          <w:tab w:val="left" w:pos="3510"/>
        </w:tabs>
        <w:rPr>
          <w:sz w:val="20"/>
          <w:szCs w:val="20"/>
        </w:rPr>
      </w:pPr>
      <w:r w:rsidRPr="00004762">
        <w:rPr>
          <w:b/>
          <w:sz w:val="20"/>
          <w:szCs w:val="20"/>
        </w:rPr>
        <w:lastRenderedPageBreak/>
        <w:t>Project</w:t>
      </w:r>
      <w:r w:rsidR="00F35B3B" w:rsidRPr="00004762">
        <w:rPr>
          <w:b/>
          <w:sz w:val="20"/>
          <w:szCs w:val="20"/>
        </w:rPr>
        <w:t xml:space="preserve"> Title</w:t>
      </w:r>
      <w:r w:rsidR="00F35B3B" w:rsidRPr="00004762">
        <w:rPr>
          <w:sz w:val="20"/>
          <w:szCs w:val="20"/>
        </w:rPr>
        <w:t xml:space="preserve"> (10 words max)</w:t>
      </w:r>
      <w:r w:rsidR="0015645E" w:rsidRPr="00004762">
        <w:rPr>
          <w:sz w:val="20"/>
          <w:szCs w:val="20"/>
        </w:rPr>
        <w:t xml:space="preserve"> </w:t>
      </w:r>
      <w:sdt>
        <w:sdtPr>
          <w:rPr>
            <w:rFonts w:ascii="Times" w:hAnsi="Times" w:cs="Times New Roman"/>
            <w:lang w:eastAsia="ko-KR"/>
          </w:rPr>
          <w:id w:val="-1627233884"/>
          <w:placeholder>
            <w:docPart w:val="9222D14D76EE4BCC8CCA2D82DF975838"/>
          </w:placeholder>
          <w:text w:multiLine="1"/>
        </w:sdtPr>
        <w:sdtEndPr/>
        <w:sdtContent>
          <w:r w:rsidR="005F693D">
            <w:rPr>
              <w:rFonts w:ascii="Times" w:hAnsi="Times" w:cs="Times New Roman"/>
              <w:lang w:eastAsia="ko-KR"/>
            </w:rPr>
            <w:t xml:space="preserve">: </w:t>
          </w:r>
          <w:r w:rsidR="00232F38">
            <w:rPr>
              <w:rFonts w:ascii="Times" w:hAnsi="Times" w:cs="Times New Roman"/>
              <w:lang w:eastAsia="ko-KR"/>
            </w:rPr>
            <w:t xml:space="preserve">Decoding the </w:t>
          </w:r>
          <w:r w:rsidR="004B0677">
            <w:rPr>
              <w:rFonts w:ascii="Times" w:hAnsi="Times" w:cs="Times New Roman"/>
              <w:lang w:eastAsia="ko-KR"/>
            </w:rPr>
            <w:t>fiber-microbiome</w:t>
          </w:r>
          <w:r w:rsidR="00232F38">
            <w:rPr>
              <w:rFonts w:ascii="Times" w:hAnsi="Times" w:cs="Times New Roman"/>
              <w:lang w:eastAsia="ko-KR"/>
            </w:rPr>
            <w:t xml:space="preserve"> relation</w:t>
          </w:r>
          <w:r w:rsidR="00EB60CF">
            <w:rPr>
              <w:rFonts w:ascii="Times" w:hAnsi="Times" w:cs="Times New Roman"/>
              <w:lang w:eastAsia="ko-KR"/>
            </w:rPr>
            <w:t>s</w:t>
          </w:r>
          <w:r w:rsidR="00232F38">
            <w:rPr>
              <w:rFonts w:ascii="Times" w:hAnsi="Times" w:cs="Times New Roman"/>
              <w:lang w:eastAsia="ko-KR"/>
            </w:rPr>
            <w:t>hip to p</w:t>
          </w:r>
          <w:r w:rsidR="004B0677">
            <w:rPr>
              <w:rFonts w:ascii="Times" w:hAnsi="Times" w:cs="Times New Roman"/>
              <w:lang w:eastAsia="ko-KR"/>
            </w:rPr>
            <w:t>revent and reduce infections</w:t>
          </w:r>
          <w:r w:rsidR="00232F38">
            <w:rPr>
              <w:rFonts w:ascii="Times" w:hAnsi="Times" w:cs="Times New Roman"/>
              <w:lang w:eastAsia="ko-KR"/>
            </w:rPr>
            <w:t>.</w:t>
          </w:r>
        </w:sdtContent>
      </w:sdt>
    </w:p>
    <w:p w:rsidR="00E068C1" w:rsidRPr="00004762" w:rsidRDefault="00E068C1" w:rsidP="00E068C1">
      <w:pPr>
        <w:rPr>
          <w:sz w:val="20"/>
          <w:szCs w:val="20"/>
        </w:rPr>
      </w:pPr>
      <w:r w:rsidRPr="00004762">
        <w:rPr>
          <w:b/>
          <w:sz w:val="20"/>
          <w:szCs w:val="20"/>
        </w:rPr>
        <w:t>Project Summary</w:t>
      </w:r>
      <w:r w:rsidRPr="00004762">
        <w:rPr>
          <w:sz w:val="20"/>
          <w:szCs w:val="20"/>
        </w:rPr>
        <w:t xml:space="preserve"> (1/</w:t>
      </w:r>
      <w:proofErr w:type="gramStart"/>
      <w:r w:rsidRPr="00004762">
        <w:rPr>
          <w:sz w:val="20"/>
          <w:szCs w:val="20"/>
        </w:rPr>
        <w:t>2 page</w:t>
      </w:r>
      <w:proofErr w:type="gramEnd"/>
      <w:r w:rsidRPr="00004762">
        <w:rPr>
          <w:sz w:val="20"/>
          <w:szCs w:val="20"/>
        </w:rPr>
        <w:t xml:space="preserve"> max)</w:t>
      </w:r>
    </w:p>
    <w:sdt>
      <w:sdtPr>
        <w:rPr>
          <w:rFonts w:ascii="Arial" w:eastAsiaTheme="minorEastAsia" w:hAnsi="Arial" w:cs="Arial"/>
          <w:bCs/>
          <w:color w:val="000000" w:themeColor="text1"/>
        </w:rPr>
        <w:id w:val="1219709383"/>
        <w:placeholder>
          <w:docPart w:val="F9E8761B6A3142E7B3C9628B41642CF5"/>
        </w:placeholder>
        <w:text w:multiLine="1"/>
      </w:sdtPr>
      <w:sdtEndPr/>
      <w:sdtContent>
        <w:p w:rsidR="00E068C1" w:rsidRPr="00004762" w:rsidRDefault="004B0677" w:rsidP="004B0677">
          <w:pPr>
            <w:rPr>
              <w:sz w:val="20"/>
              <w:szCs w:val="20"/>
            </w:rPr>
          </w:pPr>
          <w:r w:rsidRPr="004B0677">
            <w:rPr>
              <w:rFonts w:ascii="Arial" w:eastAsiaTheme="minorEastAsia" w:hAnsi="Arial" w:cs="Arial"/>
              <w:bCs/>
              <w:color w:val="000000" w:themeColor="text1"/>
            </w:rPr>
            <w:t xml:space="preserve">This proposal brings together the collective research power of multiple Baylor University faculty, as well as, those from Mayo Clinic, and Baylor College of Medicine to decode the dietary fiber-microbiome relationship. Just as penicillin was a life-saving drug to combat infections at the turn of the century, food fortification was critical in preventing life-threatening disease and fetal deformities. Despite these discoveries, we are now plagued with both antibiotic-resistant ‘superbugs’ and our low-fiber Western diet is further increasing mortality and disease risk. We hypothesize that precision dietary prebiotic fibers may prevent or reduce deadly infections. Dietary fiber is critical to support the health of the bacteria in the gut, the microbiome, especially microbes which possess the ability to evict pathogens. Deaths from pathogen infections accounts for approximately 700,000 death each year globally, with 23,000 U.S. deaths attributed to antibiotic resistant bacteria. Among the major culprits are C. difficile, which is related to approximately 15,000 deaths per year in the U.S., and </w:t>
          </w:r>
          <w:proofErr w:type="spellStart"/>
          <w:r w:rsidRPr="004B0677">
            <w:rPr>
              <w:rFonts w:ascii="Arial" w:eastAsiaTheme="minorEastAsia" w:hAnsi="Arial" w:cs="Arial"/>
              <w:bCs/>
              <w:color w:val="000000" w:themeColor="text1"/>
            </w:rPr>
            <w:t>enterotoxic</w:t>
          </w:r>
          <w:proofErr w:type="spellEnd"/>
          <w:r w:rsidRPr="004B0677">
            <w:rPr>
              <w:rFonts w:ascii="Arial" w:eastAsiaTheme="minorEastAsia" w:hAnsi="Arial" w:cs="Arial"/>
              <w:bCs/>
              <w:color w:val="000000" w:themeColor="text1"/>
            </w:rPr>
            <w:t xml:space="preserve"> B. fragilis (ETBF), which is a major cause of hospital-related infections. The standard treatment for these infections is a combination of antibiotics, however, as we run out of antibiotics to combat these ‘superbugs’, we must look for alternatives and preventative strategies, which has ignited a new effort to develop pre- and probiotics to address this critical situation. Currently, we have very little understanding of which types of dietary fibers support those microbes that convey protection from infection nor the mechanisms by which specific dietary fibers are protective. To address this issue, we have d</w:t>
          </w:r>
          <w:r w:rsidR="001725A6">
            <w:rPr>
              <w:rFonts w:ascii="Arial" w:eastAsiaTheme="minorEastAsia" w:hAnsi="Arial" w:cs="Arial"/>
              <w:bCs/>
              <w:color w:val="000000" w:themeColor="text1"/>
            </w:rPr>
            <w:t>esigned</w:t>
          </w:r>
          <w:r w:rsidRPr="004B0677">
            <w:rPr>
              <w:rFonts w:ascii="Arial" w:eastAsiaTheme="minorEastAsia" w:hAnsi="Arial" w:cs="Arial"/>
              <w:bCs/>
              <w:color w:val="000000" w:themeColor="text1"/>
            </w:rPr>
            <w:t xml:space="preserve"> a multi-phase strategy to develop precision medicine prebiotics by utilizing a new tool</w:t>
          </w:r>
          <w:r w:rsidR="001725A6">
            <w:rPr>
              <w:rFonts w:ascii="Arial" w:eastAsiaTheme="minorEastAsia" w:hAnsi="Arial" w:cs="Arial"/>
              <w:bCs/>
              <w:color w:val="000000" w:themeColor="text1"/>
            </w:rPr>
            <w:t>,</w:t>
          </w:r>
          <w:r w:rsidRPr="004B0677">
            <w:rPr>
              <w:rFonts w:ascii="Arial" w:eastAsiaTheme="minorEastAsia" w:hAnsi="Arial" w:cs="Arial"/>
              <w:bCs/>
              <w:color w:val="000000" w:themeColor="text1"/>
            </w:rPr>
            <w:t xml:space="preserve"> the Mini-Bioreactor Array system (MBRA). This new system will allow us to test dietary fibers in a controlled gut microbiome community setting. </w:t>
          </w:r>
          <w:r>
            <w:rPr>
              <w:rFonts w:ascii="Arial" w:eastAsiaTheme="minorEastAsia" w:hAnsi="Arial" w:cs="Arial"/>
              <w:bCs/>
              <w:color w:val="000000" w:themeColor="text1"/>
            </w:rPr>
            <w:br/>
          </w:r>
          <w:r w:rsidRPr="004B0677">
            <w:rPr>
              <w:rFonts w:ascii="Arial" w:eastAsiaTheme="minorEastAsia" w:hAnsi="Arial" w:cs="Arial"/>
              <w:bCs/>
              <w:color w:val="000000" w:themeColor="text1"/>
            </w:rPr>
            <w:t>The purpose of this research is to identify the prebiotics and microbial factors conveying resistance to infection while accounting for inter-individual microbiome variability. The results from this initial study will allow us to p</w:t>
          </w:r>
          <w:r w:rsidR="00361B79">
            <w:rPr>
              <w:rFonts w:ascii="Arial" w:eastAsiaTheme="minorEastAsia" w:hAnsi="Arial" w:cs="Arial"/>
              <w:bCs/>
              <w:color w:val="000000" w:themeColor="text1"/>
            </w:rPr>
            <w:t>u</w:t>
          </w:r>
          <w:r w:rsidR="00DC04C1">
            <w:rPr>
              <w:rFonts w:ascii="Arial" w:eastAsiaTheme="minorEastAsia" w:hAnsi="Arial" w:cs="Arial"/>
              <w:bCs/>
              <w:color w:val="000000" w:themeColor="text1"/>
            </w:rPr>
            <w:t>rsue</w:t>
          </w:r>
          <w:r w:rsidRPr="004B0677">
            <w:rPr>
              <w:rFonts w:ascii="Arial" w:eastAsiaTheme="minorEastAsia" w:hAnsi="Arial" w:cs="Arial"/>
              <w:bCs/>
              <w:color w:val="000000" w:themeColor="text1"/>
            </w:rPr>
            <w:t xml:space="preserve"> a multi-phase research strategy designed to address an outstanding need in our field to identify critical microbes and metabolites that are altered as a result of exposure to dietary fibers and pathogens. Ultimately, this evidence will expand our understanding of the fiber-microbiome relationship, and allow us to develop preventative interventions using prebiotics. Further, this research will result in propelling Baylor University to R1 status through increased research scholarship, transformational educational experiences, production of high-quality graduate students, generation of collaborative multi-disciplinary teams, and strong preliminary data for competitive funding proposals. </w:t>
          </w:r>
        </w:p>
      </w:sdtContent>
    </w:sdt>
    <w:p w:rsidR="008164CD" w:rsidRPr="00004762" w:rsidRDefault="001C3BA8" w:rsidP="001C3BA8">
      <w:pPr>
        <w:pStyle w:val="Normal-SpaceBelow"/>
        <w:spacing w:after="0"/>
        <w:rPr>
          <w:b/>
          <w:sz w:val="20"/>
          <w:szCs w:val="20"/>
        </w:rPr>
      </w:pPr>
      <w:r w:rsidRPr="00004762">
        <w:rPr>
          <w:b/>
          <w:sz w:val="20"/>
          <w:szCs w:val="20"/>
        </w:rPr>
        <w:t>Pri</w:t>
      </w:r>
      <w:r w:rsidR="00004762" w:rsidRPr="00004762">
        <w:rPr>
          <w:b/>
          <w:sz w:val="20"/>
          <w:szCs w:val="20"/>
        </w:rPr>
        <w:t>ncipal Investigator I</w:t>
      </w:r>
      <w:r w:rsidR="008350F8" w:rsidRPr="00004762">
        <w:rPr>
          <w:b/>
          <w:sz w:val="20"/>
          <w:szCs w:val="20"/>
        </w:rPr>
        <w:t>nformation</w:t>
      </w:r>
    </w:p>
    <w:p w:rsidR="001C3BA8" w:rsidRPr="00004762" w:rsidRDefault="008164CD" w:rsidP="001C3BA8">
      <w:pPr>
        <w:pStyle w:val="Normal-SpaceBelow"/>
        <w:spacing w:after="0"/>
        <w:rPr>
          <w:sz w:val="20"/>
          <w:szCs w:val="20"/>
        </w:rPr>
      </w:pPr>
      <w:r w:rsidRPr="00004762">
        <w:rPr>
          <w:sz w:val="20"/>
          <w:szCs w:val="20"/>
        </w:rPr>
        <w:t>To add additional P.I.s, click by “Name” below and then click the plus sign at the bottom right corner of the field.</w:t>
      </w:r>
      <w:r w:rsidR="001C3BA8" w:rsidRPr="00004762">
        <w:rPr>
          <w:sz w:val="20"/>
          <w:szCs w:val="20"/>
        </w:rPr>
        <w:br/>
      </w:r>
    </w:p>
    <w:sdt>
      <w:sdtPr>
        <w:rPr>
          <w:sz w:val="20"/>
          <w:szCs w:val="20"/>
        </w:rPr>
        <w:id w:val="-789982588"/>
        <w15:repeatingSection/>
      </w:sdtPr>
      <w:sdtContent>
        <w:sdt>
          <w:sdtPr>
            <w:rPr>
              <w:sz w:val="20"/>
              <w:szCs w:val="20"/>
            </w:rPr>
            <w:id w:val="-2050596186"/>
            <w:placeholder>
              <w:docPart w:val="DefaultPlaceholder_-1854013436"/>
            </w:placeholder>
            <w15:repeatingSectionItem/>
          </w:sdtPr>
          <w:sdtEndPr/>
          <w:sdtContent>
            <w:p w:rsidR="001C3BA8" w:rsidRPr="00004762" w:rsidRDefault="001C3BA8" w:rsidP="001C3BA8">
              <w:pPr>
                <w:pStyle w:val="Normal-SpaceBelow"/>
                <w:spacing w:after="0"/>
                <w:rPr>
                  <w:sz w:val="20"/>
                  <w:szCs w:val="20"/>
                </w:rPr>
              </w:pPr>
              <w:r w:rsidRPr="00004762">
                <w:rPr>
                  <w:sz w:val="20"/>
                  <w:szCs w:val="20"/>
                </w:rPr>
                <w:t xml:space="preserve">Name  </w:t>
              </w:r>
              <w:sdt>
                <w:sdtPr>
                  <w:rPr>
                    <w:sz w:val="20"/>
                    <w:szCs w:val="20"/>
                  </w:rPr>
                  <w:id w:val="-1030875298"/>
                  <w:placeholder>
                    <w:docPart w:val="7B6B23DD7CA244E8955D955A2D4B7E66"/>
                  </w:placeholder>
                </w:sdtPr>
                <w:sdtEndPr/>
                <w:sdtContent>
                  <w:sdt>
                    <w:sdtPr>
                      <w:rPr>
                        <w:sz w:val="20"/>
                        <w:szCs w:val="20"/>
                      </w:rPr>
                      <w:id w:val="110105533"/>
                      <w:placeholder>
                        <w:docPart w:val="7B6B23DD7CA244E8955D955A2D4B7E66"/>
                      </w:placeholder>
                      <w:text/>
                    </w:sdtPr>
                    <w:sdtEndPr/>
                    <w:sdtContent>
                      <w:r w:rsidR="0057163B">
                        <w:rPr>
                          <w:sz w:val="20"/>
                          <w:szCs w:val="20"/>
                        </w:rPr>
                        <w:t>K. Leigh Greathouse</w:t>
                      </w:r>
                    </w:sdtContent>
                  </w:sdt>
                </w:sdtContent>
              </w:sdt>
            </w:p>
            <w:p w:rsidR="00F76E89" w:rsidRPr="00004762" w:rsidRDefault="00FF5CC8" w:rsidP="00F76E89">
              <w:pPr>
                <w:pStyle w:val="Normal-SpaceBelow"/>
                <w:tabs>
                  <w:tab w:val="left" w:pos="6440"/>
                </w:tabs>
                <w:spacing w:after="0"/>
                <w:rPr>
                  <w:sz w:val="20"/>
                  <w:szCs w:val="20"/>
                </w:rPr>
              </w:pPr>
              <w:sdt>
                <w:sdtPr>
                  <w:rPr>
                    <w:sz w:val="20"/>
                    <w:szCs w:val="20"/>
                  </w:rPr>
                  <w:id w:val="-1143814335"/>
                  <w:placeholder>
                    <w:docPart w:val="7B6B23DD7CA244E8955D955A2D4B7E66"/>
                  </w:placeholder>
                  <w:text w:multiLine="1"/>
                </w:sdtPr>
                <w:sdtEndPr/>
                <w:sdtContent>
                  <w:r w:rsidR="00BB785F">
                    <w:rPr>
                      <w:sz w:val="20"/>
                      <w:szCs w:val="20"/>
                    </w:rPr>
                    <w:t xml:space="preserve">Baylor University, </w:t>
                  </w:r>
                  <w:r w:rsidR="0057163B">
                    <w:rPr>
                      <w:sz w:val="20"/>
                      <w:szCs w:val="20"/>
                    </w:rPr>
                    <w:t xml:space="preserve">Robbins College of Health and Human Sciences, Family and Consumer Sciences, </w:t>
                  </w:r>
                  <w:proofErr w:type="spellStart"/>
                  <w:r w:rsidR="0057163B">
                    <w:rPr>
                      <w:sz w:val="20"/>
                      <w:szCs w:val="20"/>
                    </w:rPr>
                    <w:t>Rinn</w:t>
                  </w:r>
                  <w:proofErr w:type="spellEnd"/>
                  <w:r w:rsidR="0057163B">
                    <w:rPr>
                      <w:sz w:val="20"/>
                      <w:szCs w:val="20"/>
                    </w:rPr>
                    <w:t xml:space="preserve"> Cloud</w:t>
                  </w:r>
                  <w:r w:rsidR="00BB785F">
                    <w:rPr>
                      <w:sz w:val="20"/>
                      <w:szCs w:val="20"/>
                    </w:rPr>
                    <w:t>, Chair</w:t>
                  </w:r>
                </w:sdtContent>
              </w:sdt>
              <w:r w:rsidR="00F76E89" w:rsidRPr="00004762">
                <w:rPr>
                  <w:sz w:val="20"/>
                  <w:szCs w:val="20"/>
                </w:rPr>
                <w:tab/>
              </w:r>
            </w:p>
            <w:p w:rsidR="001C3BA8" w:rsidRPr="00004762" w:rsidRDefault="00FF5CC8" w:rsidP="00F76E89">
              <w:pPr>
                <w:pStyle w:val="Normal-SpaceBelow"/>
                <w:tabs>
                  <w:tab w:val="left" w:pos="6440"/>
                </w:tabs>
                <w:spacing w:after="0"/>
                <w:rPr>
                  <w:sz w:val="20"/>
                  <w:szCs w:val="20"/>
                </w:rPr>
              </w:pPr>
            </w:p>
          </w:sdtContent>
        </w:sdt>
        <w:sdt>
          <w:sdtPr>
            <w:rPr>
              <w:sz w:val="20"/>
              <w:szCs w:val="20"/>
            </w:rPr>
            <w:id w:val="1198822276"/>
            <w:placeholder>
              <w:docPart w:val="050EB3384AA2854C891F236F6BBE0A02"/>
            </w:placeholder>
            <w15:repeatingSectionItem/>
          </w:sdtPr>
          <w:sdtEndPr/>
          <w:sdtContent>
            <w:p w:rsidR="00A32727" w:rsidRPr="00004762" w:rsidRDefault="00A32727" w:rsidP="001C3BA8">
              <w:pPr>
                <w:pStyle w:val="Normal-SpaceBelow"/>
                <w:spacing w:after="0"/>
                <w:rPr>
                  <w:sz w:val="20"/>
                  <w:szCs w:val="20"/>
                </w:rPr>
              </w:pPr>
              <w:r w:rsidRPr="00004762">
                <w:rPr>
                  <w:sz w:val="20"/>
                  <w:szCs w:val="20"/>
                </w:rPr>
                <w:t xml:space="preserve">Name  </w:t>
              </w:r>
              <w:sdt>
                <w:sdtPr>
                  <w:rPr>
                    <w:sz w:val="20"/>
                    <w:szCs w:val="20"/>
                  </w:rPr>
                  <w:id w:val="-1839928014"/>
                  <w:placeholder>
                    <w:docPart w:val="73C750C34727D54D8C5DA745E58794A0"/>
                  </w:placeholder>
                </w:sdtPr>
                <w:sdtEndPr/>
                <w:sdtContent>
                  <w:sdt>
                    <w:sdtPr>
                      <w:rPr>
                        <w:sz w:val="20"/>
                        <w:szCs w:val="20"/>
                      </w:rPr>
                      <w:id w:val="65382517"/>
                      <w:placeholder>
                        <w:docPart w:val="73C750C34727D54D8C5DA745E58794A0"/>
                      </w:placeholder>
                      <w:text/>
                    </w:sdtPr>
                    <w:sdtEndPr/>
                    <w:sdtContent>
                      <w:r>
                        <w:rPr>
                          <w:sz w:val="20"/>
                          <w:szCs w:val="20"/>
                        </w:rPr>
                        <w:t xml:space="preserve">Ramon </w:t>
                      </w:r>
                      <w:proofErr w:type="spellStart"/>
                      <w:r>
                        <w:rPr>
                          <w:sz w:val="20"/>
                          <w:szCs w:val="20"/>
                        </w:rPr>
                        <w:t>Lavado</w:t>
                      </w:r>
                      <w:proofErr w:type="spellEnd"/>
                    </w:sdtContent>
                  </w:sdt>
                </w:sdtContent>
              </w:sdt>
            </w:p>
            <w:p w:rsidR="00A32727" w:rsidRPr="00004762" w:rsidRDefault="00FF5CC8" w:rsidP="00F76E89">
              <w:pPr>
                <w:pStyle w:val="Normal-SpaceBelow"/>
                <w:tabs>
                  <w:tab w:val="left" w:pos="6440"/>
                </w:tabs>
                <w:spacing w:after="0"/>
                <w:rPr>
                  <w:sz w:val="20"/>
                  <w:szCs w:val="20"/>
                </w:rPr>
              </w:pPr>
              <w:sdt>
                <w:sdtPr>
                  <w:rPr>
                    <w:sz w:val="20"/>
                    <w:szCs w:val="20"/>
                  </w:rPr>
                  <w:id w:val="-496658770"/>
                  <w:placeholder>
                    <w:docPart w:val="73C750C34727D54D8C5DA745E58794A0"/>
                  </w:placeholder>
                  <w:text w:multiLine="1"/>
                </w:sdtPr>
                <w:sdtEndPr/>
                <w:sdtContent>
                  <w:r w:rsidR="00BB785F">
                    <w:rPr>
                      <w:sz w:val="20"/>
                      <w:szCs w:val="20"/>
                    </w:rPr>
                    <w:t xml:space="preserve">Baylor University, </w:t>
                  </w:r>
                  <w:r w:rsidR="00A32727">
                    <w:rPr>
                      <w:sz w:val="20"/>
                      <w:szCs w:val="20"/>
                    </w:rPr>
                    <w:t>School of Arts and Sciences, Environmental Science, George Cobb</w:t>
                  </w:r>
                </w:sdtContent>
              </w:sdt>
              <w:r w:rsidR="00BB785F">
                <w:rPr>
                  <w:sz w:val="20"/>
                  <w:szCs w:val="20"/>
                </w:rPr>
                <w:t>, Chair</w:t>
              </w:r>
            </w:p>
            <w:p w:rsidR="00A32727" w:rsidRPr="00004762" w:rsidRDefault="00FF5CC8" w:rsidP="00F76E89">
              <w:pPr>
                <w:pStyle w:val="Normal-SpaceBelow"/>
                <w:tabs>
                  <w:tab w:val="left" w:pos="6440"/>
                </w:tabs>
                <w:spacing w:after="0"/>
                <w:rPr>
                  <w:sz w:val="20"/>
                  <w:szCs w:val="20"/>
                </w:rPr>
              </w:pPr>
            </w:p>
          </w:sdtContent>
        </w:sdt>
        <w:sdt>
          <w:sdtPr>
            <w:rPr>
              <w:sz w:val="20"/>
              <w:szCs w:val="20"/>
            </w:rPr>
            <w:id w:val="-1116127420"/>
            <w:placeholder>
              <w:docPart w:val="6226309CB273A74AA2DFF26A96B3422C"/>
            </w:placeholder>
            <w15:repeatingSectionItem/>
          </w:sdtPr>
          <w:sdtContent>
            <w:p w:rsidR="00BB785F" w:rsidRPr="00004762" w:rsidRDefault="00BB785F" w:rsidP="001C3BA8">
              <w:pPr>
                <w:pStyle w:val="Normal-SpaceBelow"/>
                <w:spacing w:after="0"/>
                <w:rPr>
                  <w:sz w:val="20"/>
                  <w:szCs w:val="20"/>
                </w:rPr>
              </w:pPr>
              <w:r w:rsidRPr="00004762">
                <w:rPr>
                  <w:sz w:val="20"/>
                  <w:szCs w:val="20"/>
                </w:rPr>
                <w:t xml:space="preserve">Name  </w:t>
              </w:r>
              <w:sdt>
                <w:sdtPr>
                  <w:rPr>
                    <w:sz w:val="20"/>
                    <w:szCs w:val="20"/>
                  </w:rPr>
                  <w:id w:val="1826473719"/>
                  <w:placeholder>
                    <w:docPart w:val="687A3D570C2B0A43AAC93E3F8B87688C"/>
                  </w:placeholder>
                </w:sdtPr>
                <w:sdtContent>
                  <w:sdt>
                    <w:sdtPr>
                      <w:rPr>
                        <w:sz w:val="20"/>
                        <w:szCs w:val="20"/>
                      </w:rPr>
                      <w:id w:val="1609240810"/>
                      <w:placeholder>
                        <w:docPart w:val="687A3D570C2B0A43AAC93E3F8B87688C"/>
                      </w:placeholder>
                      <w:text/>
                    </w:sdtPr>
                    <w:sdtContent>
                      <w:r>
                        <w:rPr>
                          <w:sz w:val="20"/>
                          <w:szCs w:val="20"/>
                        </w:rPr>
                        <w:t>Robert A. Britton</w:t>
                      </w:r>
                    </w:sdtContent>
                  </w:sdt>
                </w:sdtContent>
              </w:sdt>
            </w:p>
            <w:p w:rsidR="00BB785F" w:rsidRPr="00004762" w:rsidRDefault="00BB785F" w:rsidP="00F76E89">
              <w:pPr>
                <w:pStyle w:val="Normal-SpaceBelow"/>
                <w:tabs>
                  <w:tab w:val="left" w:pos="6440"/>
                </w:tabs>
                <w:spacing w:after="0"/>
                <w:rPr>
                  <w:sz w:val="20"/>
                  <w:szCs w:val="20"/>
                </w:rPr>
              </w:pPr>
              <w:sdt>
                <w:sdtPr>
                  <w:rPr>
                    <w:sz w:val="20"/>
                    <w:szCs w:val="20"/>
                  </w:rPr>
                  <w:id w:val="983274781"/>
                  <w:placeholder>
                    <w:docPart w:val="687A3D570C2B0A43AAC93E3F8B87688C"/>
                  </w:placeholder>
                  <w:text w:multiLine="1"/>
                </w:sdtPr>
                <w:sdtContent>
                  <w:r>
                    <w:rPr>
                      <w:sz w:val="20"/>
                      <w:szCs w:val="20"/>
                    </w:rPr>
                    <w:t xml:space="preserve">Baylor College of Medicine, Molecular Virology and Microbiology, Joseph </w:t>
                  </w:r>
                  <w:proofErr w:type="spellStart"/>
                  <w:r>
                    <w:rPr>
                      <w:sz w:val="20"/>
                      <w:szCs w:val="20"/>
                    </w:rPr>
                    <w:t>Petrosino</w:t>
                  </w:r>
                  <w:proofErr w:type="spellEnd"/>
                  <w:r>
                    <w:rPr>
                      <w:sz w:val="20"/>
                      <w:szCs w:val="20"/>
                    </w:rPr>
                    <w:t>, Chair</w:t>
                  </w:r>
                </w:sdtContent>
              </w:sdt>
              <w:r w:rsidRPr="00004762">
                <w:rPr>
                  <w:sz w:val="20"/>
                  <w:szCs w:val="20"/>
                </w:rPr>
                <w:tab/>
              </w:r>
            </w:p>
            <w:p w:rsidR="00BB785F" w:rsidRPr="00004762" w:rsidRDefault="00BB785F" w:rsidP="00F76E89">
              <w:pPr>
                <w:pStyle w:val="Normal-SpaceBelow"/>
                <w:tabs>
                  <w:tab w:val="left" w:pos="6440"/>
                </w:tabs>
                <w:spacing w:after="0"/>
                <w:rPr>
                  <w:sz w:val="20"/>
                  <w:szCs w:val="20"/>
                </w:rPr>
              </w:pPr>
            </w:p>
          </w:sdtContent>
        </w:sdt>
        <w:sdt>
          <w:sdtPr>
            <w:rPr>
              <w:sz w:val="20"/>
              <w:szCs w:val="20"/>
            </w:rPr>
            <w:id w:val="287252594"/>
            <w:placeholder>
              <w:docPart w:val="D1E9BB82B7A6444989F4D4B4888F83F9"/>
            </w:placeholder>
            <w15:repeatingSectionItem/>
          </w:sdtPr>
          <w:sdtContent>
            <w:p w:rsidR="00BB785F" w:rsidRPr="00004762" w:rsidRDefault="00BB785F" w:rsidP="001C3BA8">
              <w:pPr>
                <w:pStyle w:val="Normal-SpaceBelow"/>
                <w:spacing w:after="0"/>
                <w:rPr>
                  <w:sz w:val="20"/>
                  <w:szCs w:val="20"/>
                </w:rPr>
              </w:pPr>
              <w:r w:rsidRPr="00004762">
                <w:rPr>
                  <w:sz w:val="20"/>
                  <w:szCs w:val="20"/>
                </w:rPr>
                <w:t xml:space="preserve">Name  </w:t>
              </w:r>
              <w:sdt>
                <w:sdtPr>
                  <w:rPr>
                    <w:sz w:val="20"/>
                    <w:szCs w:val="20"/>
                  </w:rPr>
                  <w:id w:val="-154539257"/>
                  <w:placeholder>
                    <w:docPart w:val="B351B1284FE06D4DBE08D007A08E4FA6"/>
                  </w:placeholder>
                </w:sdtPr>
                <w:sdtContent>
                  <w:sdt>
                    <w:sdtPr>
                      <w:rPr>
                        <w:sz w:val="20"/>
                        <w:szCs w:val="20"/>
                      </w:rPr>
                      <w:id w:val="-962659232"/>
                      <w:placeholder>
                        <w:docPart w:val="B351B1284FE06D4DBE08D007A08E4FA6"/>
                      </w:placeholder>
                      <w:text/>
                    </w:sdtPr>
                    <w:sdtContent>
                      <w:r>
                        <w:rPr>
                          <w:sz w:val="20"/>
                          <w:szCs w:val="20"/>
                        </w:rPr>
                        <w:t>Nicholas Chia</w:t>
                      </w:r>
                    </w:sdtContent>
                  </w:sdt>
                </w:sdtContent>
              </w:sdt>
            </w:p>
            <w:p w:rsidR="00BB785F" w:rsidRPr="00004762" w:rsidRDefault="00BB785F" w:rsidP="00F76E89">
              <w:pPr>
                <w:pStyle w:val="Normal-SpaceBelow"/>
                <w:tabs>
                  <w:tab w:val="left" w:pos="6440"/>
                </w:tabs>
                <w:spacing w:after="0"/>
                <w:rPr>
                  <w:sz w:val="20"/>
                  <w:szCs w:val="20"/>
                </w:rPr>
              </w:pPr>
              <w:sdt>
                <w:sdtPr>
                  <w:rPr>
                    <w:sz w:val="20"/>
                    <w:szCs w:val="20"/>
                  </w:rPr>
                  <w:id w:val="1747608416"/>
                  <w:placeholder>
                    <w:docPart w:val="B351B1284FE06D4DBE08D007A08E4FA6"/>
                  </w:placeholder>
                  <w:text w:multiLine="1"/>
                </w:sdtPr>
                <w:sdtContent>
                  <w:r>
                    <w:rPr>
                      <w:sz w:val="20"/>
                      <w:szCs w:val="20"/>
                    </w:rPr>
                    <w:t>Mayo Clinic, Center for Individualized Medicine, Keith Stewart, Chair</w:t>
                  </w:r>
                </w:sdtContent>
              </w:sdt>
              <w:r w:rsidRPr="00004762">
                <w:rPr>
                  <w:sz w:val="20"/>
                  <w:szCs w:val="20"/>
                </w:rPr>
                <w:tab/>
              </w:r>
            </w:p>
            <w:p w:rsidR="00BB785F" w:rsidRPr="00004762" w:rsidRDefault="00BB785F" w:rsidP="00F76E89">
              <w:pPr>
                <w:pStyle w:val="Normal-SpaceBelow"/>
                <w:tabs>
                  <w:tab w:val="left" w:pos="6440"/>
                </w:tabs>
                <w:spacing w:after="0"/>
                <w:rPr>
                  <w:sz w:val="20"/>
                  <w:szCs w:val="20"/>
                </w:rPr>
              </w:pPr>
            </w:p>
          </w:sdtContent>
        </w:sdt>
      </w:sdtContent>
    </w:sdt>
    <w:p w:rsidR="00E068C1" w:rsidRPr="00004762" w:rsidRDefault="00004762" w:rsidP="00357512">
      <w:pPr>
        <w:rPr>
          <w:sz w:val="20"/>
          <w:szCs w:val="20"/>
        </w:rPr>
      </w:pPr>
      <w:r w:rsidRPr="00004762">
        <w:rPr>
          <w:b/>
          <w:sz w:val="20"/>
          <w:szCs w:val="20"/>
        </w:rPr>
        <w:lastRenderedPageBreak/>
        <w:t>Biographical Sketch for all Principal I</w:t>
      </w:r>
      <w:r w:rsidR="00E068C1" w:rsidRPr="00004762">
        <w:rPr>
          <w:b/>
          <w:sz w:val="20"/>
          <w:szCs w:val="20"/>
        </w:rPr>
        <w:t>nvestigators</w:t>
      </w:r>
      <w:r w:rsidRPr="00004762">
        <w:rPr>
          <w:b/>
          <w:sz w:val="20"/>
          <w:szCs w:val="20"/>
        </w:rPr>
        <w:t xml:space="preserve"> </w:t>
      </w:r>
      <w:r w:rsidRPr="00004762">
        <w:rPr>
          <w:sz w:val="20"/>
          <w:szCs w:val="20"/>
        </w:rPr>
        <w:t xml:space="preserve">(type or paste below or attach to email as separate file) </w:t>
      </w:r>
      <w:r>
        <w:rPr>
          <w:sz w:val="20"/>
          <w:szCs w:val="20"/>
        </w:rPr>
        <w:br/>
      </w:r>
      <w:r w:rsidRPr="00004762">
        <w:rPr>
          <w:sz w:val="20"/>
          <w:szCs w:val="20"/>
        </w:rPr>
        <w:t>2 pages max per P.I.</w:t>
      </w:r>
      <w:r w:rsidR="00E068C1" w:rsidRPr="00004762">
        <w:rPr>
          <w:sz w:val="20"/>
          <w:szCs w:val="20"/>
        </w:rPr>
        <w:t xml:space="preserve"> – includes recent publications and previous grant experience</w:t>
      </w:r>
    </w:p>
    <w:sdt>
      <w:sdtPr>
        <w:rPr>
          <w:sz w:val="20"/>
          <w:szCs w:val="20"/>
        </w:rPr>
        <w:id w:val="-64877528"/>
        <w:placeholder>
          <w:docPart w:val="63EAF36B0E164FF3A87AEC326CD93498"/>
        </w:placeholder>
        <w:text w:multiLine="1"/>
      </w:sdtPr>
      <w:sdtEndPr/>
      <w:sdtContent>
        <w:p w:rsidR="008350F8" w:rsidRPr="00004762" w:rsidRDefault="0057163B" w:rsidP="00357512">
          <w:pPr>
            <w:rPr>
              <w:sz w:val="20"/>
              <w:szCs w:val="20"/>
            </w:rPr>
          </w:pPr>
          <w:r>
            <w:rPr>
              <w:sz w:val="20"/>
              <w:szCs w:val="20"/>
            </w:rPr>
            <w:t>Attached</w:t>
          </w:r>
        </w:p>
      </w:sdtContent>
    </w:sdt>
    <w:p w:rsidR="00004762" w:rsidRDefault="00004762">
      <w:pPr>
        <w:rPr>
          <w:b/>
          <w:sz w:val="20"/>
          <w:szCs w:val="20"/>
        </w:rPr>
      </w:pPr>
      <w:r>
        <w:rPr>
          <w:b/>
          <w:sz w:val="20"/>
          <w:szCs w:val="20"/>
        </w:rPr>
        <w:br w:type="page"/>
      </w:r>
    </w:p>
    <w:p w:rsidR="00004762" w:rsidRDefault="00DE2D6F" w:rsidP="00357512">
      <w:pPr>
        <w:rPr>
          <w:sz w:val="20"/>
          <w:szCs w:val="20"/>
        </w:rPr>
      </w:pPr>
      <w:r w:rsidRPr="00BF3495">
        <w:rPr>
          <w:noProof/>
        </w:rPr>
        <w:lastRenderedPageBreak/>
        <mc:AlternateContent>
          <mc:Choice Requires="wps">
            <w:drawing>
              <wp:anchor distT="0" distB="0" distL="114300" distR="114300" simplePos="0" relativeHeight="251661312" behindDoc="0" locked="0" layoutInCell="1" allowOverlap="1" wp14:anchorId="2CAF4D81" wp14:editId="5C3D1C50">
                <wp:simplePos x="0" y="0"/>
                <wp:positionH relativeFrom="column">
                  <wp:posOffset>0</wp:posOffset>
                </wp:positionH>
                <wp:positionV relativeFrom="paragraph">
                  <wp:posOffset>211455</wp:posOffset>
                </wp:positionV>
                <wp:extent cx="6737350" cy="14478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6737350" cy="1447800"/>
                        </a:xfrm>
                        <a:prstGeom prst="rect">
                          <a:avLst/>
                        </a:prstGeom>
                        <a:solidFill>
                          <a:srgbClr val="EDF7EF"/>
                        </a:solidFill>
                        <a:ln w="19050">
                          <a:solidFill>
                            <a:srgbClr val="357743"/>
                          </a:solidFill>
                        </a:ln>
                      </wps:spPr>
                      <wps:txbx>
                        <w:txbxContent>
                          <w:p w:rsidR="000B1B6A" w:rsidRPr="00F12FE4" w:rsidRDefault="000B1B6A" w:rsidP="00BF3495">
                            <w:pPr>
                              <w:pStyle w:val="ListParagraph"/>
                              <w:numPr>
                                <w:ilvl w:val="2"/>
                                <w:numId w:val="4"/>
                              </w:numPr>
                              <w:spacing w:before="0" w:after="160" w:line="259" w:lineRule="auto"/>
                              <w:ind w:left="450" w:hanging="270"/>
                              <w:rPr>
                                <w:b/>
                                <w:color w:val="357743"/>
                              </w:rPr>
                            </w:pPr>
                            <w:r w:rsidRPr="00F12FE4">
                              <w:rPr>
                                <w:b/>
                                <w:color w:val="357743"/>
                              </w:rPr>
                              <w:t>Research question(s) addressed</w:t>
                            </w:r>
                          </w:p>
                          <w:p w:rsidR="000B1B6A" w:rsidRPr="00F12FE4" w:rsidRDefault="000B1B6A" w:rsidP="00BF3495">
                            <w:pPr>
                              <w:pStyle w:val="ListParagraph"/>
                              <w:numPr>
                                <w:ilvl w:val="2"/>
                                <w:numId w:val="4"/>
                              </w:numPr>
                              <w:spacing w:before="0" w:after="160" w:line="259" w:lineRule="auto"/>
                              <w:ind w:left="450" w:hanging="270"/>
                              <w:rPr>
                                <w:b/>
                                <w:color w:val="357743"/>
                              </w:rPr>
                            </w:pPr>
                            <w:r w:rsidRPr="00F12FE4">
                              <w:rPr>
                                <w:b/>
                                <w:color w:val="357743"/>
                              </w:rPr>
                              <w:t>Clear link to Initiatives and Pillars – Why it is important to engage in this research?</w:t>
                            </w:r>
                          </w:p>
                          <w:p w:rsidR="000B1B6A" w:rsidRPr="00F12FE4" w:rsidRDefault="000B1B6A" w:rsidP="00BF3495">
                            <w:pPr>
                              <w:pStyle w:val="ListParagraph"/>
                              <w:numPr>
                                <w:ilvl w:val="3"/>
                                <w:numId w:val="4"/>
                              </w:numPr>
                              <w:spacing w:before="0" w:after="160" w:line="259" w:lineRule="auto"/>
                              <w:ind w:left="720" w:hanging="270"/>
                              <w:rPr>
                                <w:color w:val="357743"/>
                              </w:rPr>
                            </w:pPr>
                            <w:r w:rsidRPr="00F12FE4">
                              <w:rPr>
                                <w:color w:val="357743"/>
                              </w:rPr>
                              <w:t>Describe how the project encourages collaboration between faculty/schools/universities</w:t>
                            </w:r>
                          </w:p>
                          <w:p w:rsidR="000B1B6A" w:rsidRPr="00F12FE4" w:rsidRDefault="000B1B6A" w:rsidP="00BF3495">
                            <w:pPr>
                              <w:pStyle w:val="ListParagraph"/>
                              <w:numPr>
                                <w:ilvl w:val="2"/>
                                <w:numId w:val="4"/>
                              </w:numPr>
                              <w:spacing w:before="0" w:after="160" w:line="259" w:lineRule="auto"/>
                              <w:ind w:left="450" w:hanging="270"/>
                              <w:rPr>
                                <w:b/>
                                <w:color w:val="357743"/>
                              </w:rPr>
                            </w:pPr>
                            <w:r w:rsidRPr="00F12FE4">
                              <w:rPr>
                                <w:b/>
                                <w:color w:val="357743"/>
                              </w:rPr>
                              <w:t>Project situated within a broader research agenda - How is this project linked to the PI’s broader research agenda? How does the proposed work differ from or augment ongoing studies?</w:t>
                            </w:r>
                          </w:p>
                          <w:p w:rsidR="000B1B6A" w:rsidRPr="00F12FE4" w:rsidRDefault="000B1B6A" w:rsidP="00BF3495">
                            <w:pPr>
                              <w:pStyle w:val="ListParagraph"/>
                              <w:numPr>
                                <w:ilvl w:val="2"/>
                                <w:numId w:val="4"/>
                              </w:numPr>
                              <w:spacing w:before="0" w:after="160" w:line="259" w:lineRule="auto"/>
                              <w:ind w:left="450" w:hanging="270"/>
                              <w:rPr>
                                <w:b/>
                                <w:color w:val="357743"/>
                              </w:rPr>
                            </w:pPr>
                            <w:r w:rsidRPr="00F12FE4">
                              <w:rPr>
                                <w:b/>
                                <w:color w:val="357743"/>
                              </w:rPr>
                              <w:t>Requested funding level and why</w:t>
                            </w:r>
                          </w:p>
                          <w:p w:rsidR="000B1B6A" w:rsidRPr="00F12FE4" w:rsidRDefault="000B1B6A" w:rsidP="00BF3495">
                            <w:pPr>
                              <w:pStyle w:val="ListParagraph"/>
                              <w:numPr>
                                <w:ilvl w:val="3"/>
                                <w:numId w:val="4"/>
                              </w:numPr>
                              <w:spacing w:before="0" w:after="160" w:line="259" w:lineRule="auto"/>
                              <w:ind w:left="720" w:hanging="270"/>
                              <w:rPr>
                                <w:color w:val="357743"/>
                              </w:rPr>
                            </w:pPr>
                            <w:r w:rsidRPr="00F12FE4">
                              <w:rPr>
                                <w:color w:val="357743"/>
                              </w:rPr>
                              <w:t>How funds will be used</w:t>
                            </w:r>
                          </w:p>
                          <w:p w:rsidR="000B1B6A" w:rsidRPr="00F12FE4" w:rsidRDefault="000B1B6A" w:rsidP="00BF3495">
                            <w:pPr>
                              <w:pStyle w:val="ListParagraph"/>
                              <w:numPr>
                                <w:ilvl w:val="3"/>
                                <w:numId w:val="4"/>
                              </w:numPr>
                              <w:spacing w:before="0" w:after="160" w:line="259" w:lineRule="auto"/>
                              <w:ind w:left="720" w:hanging="270"/>
                              <w:rPr>
                                <w:color w:val="357743"/>
                              </w:rPr>
                            </w:pPr>
                            <w:r w:rsidRPr="00F12FE4">
                              <w:rPr>
                                <w:color w:val="357743"/>
                              </w:rPr>
                              <w:t>Detailed Project Budget</w:t>
                            </w:r>
                          </w:p>
                          <w:p w:rsidR="000B1B6A" w:rsidRPr="00F12FE4" w:rsidRDefault="000B1B6A" w:rsidP="00BF3495">
                            <w:pPr>
                              <w:pStyle w:val="ListParagraph"/>
                              <w:numPr>
                                <w:ilvl w:val="3"/>
                                <w:numId w:val="4"/>
                              </w:numPr>
                              <w:spacing w:before="0" w:after="160" w:line="259" w:lineRule="auto"/>
                              <w:ind w:left="720" w:hanging="270"/>
                              <w:rPr>
                                <w:color w:val="357743"/>
                              </w:rPr>
                            </w:pPr>
                            <w:r w:rsidRPr="00F12FE4">
                              <w:rPr>
                                <w:color w:val="357743"/>
                              </w:rPr>
                              <w:t>Annual implementation plan</w:t>
                            </w:r>
                          </w:p>
                          <w:p w:rsidR="000B1B6A" w:rsidRDefault="000B1B6A" w:rsidP="00BF3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AF4D81" id="Text Box 13" o:spid="_x0000_s1029" type="#_x0000_t202" style="position:absolute;margin-left:0;margin-top:16.65pt;width:530.5pt;height:1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" fillcolor="#edf7ef" strokecolor="#357743" strokeweight="1.5pt">
                <v:textbox>
                  <w:txbxContent>
                    <w:p w:rsidR="000B1B6A" w:rsidRPr="00F12FE4" w:rsidRDefault="000B1B6A" w:rsidP="00BF3495">
                      <w:pPr>
                        <w:pStyle w:val="ListParagraph"/>
                        <w:numPr>
                          <w:ilvl w:val="2"/>
                          <w:numId w:val="4"/>
                        </w:numPr>
                        <w:spacing w:before="0" w:after="160" w:line="259" w:lineRule="auto"/>
                        <w:ind w:left="450" w:hanging="270"/>
                        <w:rPr>
                          <w:b/>
                          <w:color w:val="357743"/>
                        </w:rPr>
                      </w:pPr>
                      <w:r w:rsidRPr="00F12FE4">
                        <w:rPr>
                          <w:b/>
                          <w:color w:val="357743"/>
                        </w:rPr>
                        <w:t>Research question(s) addressed</w:t>
                      </w:r>
                    </w:p>
                    <w:p w:rsidR="000B1B6A" w:rsidRPr="00F12FE4" w:rsidRDefault="000B1B6A" w:rsidP="00BF3495">
                      <w:pPr>
                        <w:pStyle w:val="ListParagraph"/>
                        <w:numPr>
                          <w:ilvl w:val="2"/>
                          <w:numId w:val="4"/>
                        </w:numPr>
                        <w:spacing w:before="0" w:after="160" w:line="259" w:lineRule="auto"/>
                        <w:ind w:left="450" w:hanging="270"/>
                        <w:rPr>
                          <w:b/>
                          <w:color w:val="357743"/>
                        </w:rPr>
                      </w:pPr>
                      <w:r w:rsidRPr="00F12FE4">
                        <w:rPr>
                          <w:b/>
                          <w:color w:val="357743"/>
                        </w:rPr>
                        <w:t>Clear link to Initiatives and Pillars – Why it is important to engage in this research?</w:t>
                      </w:r>
                    </w:p>
                    <w:p w:rsidR="000B1B6A" w:rsidRPr="00F12FE4" w:rsidRDefault="000B1B6A" w:rsidP="00BF3495">
                      <w:pPr>
                        <w:pStyle w:val="ListParagraph"/>
                        <w:numPr>
                          <w:ilvl w:val="3"/>
                          <w:numId w:val="4"/>
                        </w:numPr>
                        <w:spacing w:before="0" w:after="160" w:line="259" w:lineRule="auto"/>
                        <w:ind w:left="720" w:hanging="270"/>
                        <w:rPr>
                          <w:color w:val="357743"/>
                        </w:rPr>
                      </w:pPr>
                      <w:r w:rsidRPr="00F12FE4">
                        <w:rPr>
                          <w:color w:val="357743"/>
                        </w:rPr>
                        <w:t>Describe how the project encourages collaboration between faculty/schools/universities</w:t>
                      </w:r>
                    </w:p>
                    <w:p w:rsidR="000B1B6A" w:rsidRPr="00F12FE4" w:rsidRDefault="000B1B6A" w:rsidP="00BF3495">
                      <w:pPr>
                        <w:pStyle w:val="ListParagraph"/>
                        <w:numPr>
                          <w:ilvl w:val="2"/>
                          <w:numId w:val="4"/>
                        </w:numPr>
                        <w:spacing w:before="0" w:after="160" w:line="259" w:lineRule="auto"/>
                        <w:ind w:left="450" w:hanging="270"/>
                        <w:rPr>
                          <w:b/>
                          <w:color w:val="357743"/>
                        </w:rPr>
                      </w:pPr>
                      <w:r w:rsidRPr="00F12FE4">
                        <w:rPr>
                          <w:b/>
                          <w:color w:val="357743"/>
                        </w:rPr>
                        <w:t>Project situated within a broader research agenda - How is this project linked to the PI’s broader research agenda? How does the proposed work differ from or augment ongoing studies?</w:t>
                      </w:r>
                    </w:p>
                    <w:p w:rsidR="000B1B6A" w:rsidRPr="00F12FE4" w:rsidRDefault="000B1B6A" w:rsidP="00BF3495">
                      <w:pPr>
                        <w:pStyle w:val="ListParagraph"/>
                        <w:numPr>
                          <w:ilvl w:val="2"/>
                          <w:numId w:val="4"/>
                        </w:numPr>
                        <w:spacing w:before="0" w:after="160" w:line="259" w:lineRule="auto"/>
                        <w:ind w:left="450" w:hanging="270"/>
                        <w:rPr>
                          <w:b/>
                          <w:color w:val="357743"/>
                        </w:rPr>
                      </w:pPr>
                      <w:r w:rsidRPr="00F12FE4">
                        <w:rPr>
                          <w:b/>
                          <w:color w:val="357743"/>
                        </w:rPr>
                        <w:t>Requested funding level and why</w:t>
                      </w:r>
                    </w:p>
                    <w:p w:rsidR="000B1B6A" w:rsidRPr="00F12FE4" w:rsidRDefault="000B1B6A" w:rsidP="00BF3495">
                      <w:pPr>
                        <w:pStyle w:val="ListParagraph"/>
                        <w:numPr>
                          <w:ilvl w:val="3"/>
                          <w:numId w:val="4"/>
                        </w:numPr>
                        <w:spacing w:before="0" w:after="160" w:line="259" w:lineRule="auto"/>
                        <w:ind w:left="720" w:hanging="270"/>
                        <w:rPr>
                          <w:color w:val="357743"/>
                        </w:rPr>
                      </w:pPr>
                      <w:r w:rsidRPr="00F12FE4">
                        <w:rPr>
                          <w:color w:val="357743"/>
                        </w:rPr>
                        <w:t>How funds will be used</w:t>
                      </w:r>
                    </w:p>
                    <w:p w:rsidR="000B1B6A" w:rsidRPr="00F12FE4" w:rsidRDefault="000B1B6A" w:rsidP="00BF3495">
                      <w:pPr>
                        <w:pStyle w:val="ListParagraph"/>
                        <w:numPr>
                          <w:ilvl w:val="3"/>
                          <w:numId w:val="4"/>
                        </w:numPr>
                        <w:spacing w:before="0" w:after="160" w:line="259" w:lineRule="auto"/>
                        <w:ind w:left="720" w:hanging="270"/>
                        <w:rPr>
                          <w:color w:val="357743"/>
                        </w:rPr>
                      </w:pPr>
                      <w:r w:rsidRPr="00F12FE4">
                        <w:rPr>
                          <w:color w:val="357743"/>
                        </w:rPr>
                        <w:t>Detailed Project Budget</w:t>
                      </w:r>
                    </w:p>
                    <w:p w:rsidR="000B1B6A" w:rsidRPr="00F12FE4" w:rsidRDefault="000B1B6A" w:rsidP="00BF3495">
                      <w:pPr>
                        <w:pStyle w:val="ListParagraph"/>
                        <w:numPr>
                          <w:ilvl w:val="3"/>
                          <w:numId w:val="4"/>
                        </w:numPr>
                        <w:spacing w:before="0" w:after="160" w:line="259" w:lineRule="auto"/>
                        <w:ind w:left="720" w:hanging="270"/>
                        <w:rPr>
                          <w:color w:val="357743"/>
                        </w:rPr>
                      </w:pPr>
                      <w:r w:rsidRPr="00F12FE4">
                        <w:rPr>
                          <w:color w:val="357743"/>
                        </w:rPr>
                        <w:t>Annual implementation plan</w:t>
                      </w:r>
                    </w:p>
                    <w:p w:rsidR="000B1B6A" w:rsidRDefault="000B1B6A" w:rsidP="00BF3495"/>
                  </w:txbxContent>
                </v:textbox>
              </v:shape>
            </w:pict>
          </mc:Fallback>
        </mc:AlternateContent>
      </w:r>
      <w:r w:rsidR="00004762" w:rsidRPr="00004762">
        <w:rPr>
          <w:b/>
          <w:sz w:val="20"/>
          <w:szCs w:val="20"/>
        </w:rPr>
        <w:t>Detailed Project Description</w:t>
      </w:r>
      <w:r w:rsidR="00004762">
        <w:rPr>
          <w:b/>
          <w:sz w:val="20"/>
          <w:szCs w:val="20"/>
        </w:rPr>
        <w:t xml:space="preserve"> </w:t>
      </w:r>
      <w:r w:rsidR="00BF3495">
        <w:rPr>
          <w:b/>
          <w:sz w:val="20"/>
          <w:szCs w:val="20"/>
        </w:rPr>
        <w:t xml:space="preserve">- </w:t>
      </w:r>
      <w:r w:rsidR="00004762">
        <w:rPr>
          <w:sz w:val="20"/>
          <w:szCs w:val="20"/>
        </w:rPr>
        <w:t xml:space="preserve">The description should be </w:t>
      </w:r>
      <w:r w:rsidR="00004762" w:rsidRPr="00004762">
        <w:rPr>
          <w:sz w:val="20"/>
          <w:szCs w:val="20"/>
        </w:rPr>
        <w:t>3-5 pages max</w:t>
      </w:r>
      <w:r w:rsidR="00004762">
        <w:rPr>
          <w:sz w:val="20"/>
          <w:szCs w:val="20"/>
        </w:rPr>
        <w:t xml:space="preserve"> and should address the points below:</w:t>
      </w:r>
    </w:p>
    <w:p w:rsidR="00BF3495" w:rsidRDefault="00BF3495" w:rsidP="00357512">
      <w:pPr>
        <w:rPr>
          <w:sz w:val="20"/>
          <w:szCs w:val="20"/>
        </w:rPr>
      </w:pPr>
    </w:p>
    <w:p w:rsidR="00DE2D6F" w:rsidRDefault="00DE2D6F" w:rsidP="00357512">
      <w:pPr>
        <w:rPr>
          <w:sz w:val="20"/>
          <w:szCs w:val="20"/>
        </w:rPr>
      </w:pPr>
    </w:p>
    <w:p w:rsidR="00DE2D6F" w:rsidRDefault="00DE2D6F" w:rsidP="00357512">
      <w:pPr>
        <w:rPr>
          <w:sz w:val="20"/>
          <w:szCs w:val="20"/>
        </w:rPr>
      </w:pPr>
    </w:p>
    <w:p w:rsidR="00DE2D6F" w:rsidRDefault="00DE2D6F" w:rsidP="00357512">
      <w:pPr>
        <w:rPr>
          <w:sz w:val="20"/>
          <w:szCs w:val="20"/>
        </w:rPr>
      </w:pPr>
    </w:p>
    <w:p w:rsidR="00DE2D6F" w:rsidRDefault="00DE2D6F" w:rsidP="00357512">
      <w:pPr>
        <w:rPr>
          <w:sz w:val="20"/>
          <w:szCs w:val="20"/>
        </w:rPr>
      </w:pPr>
    </w:p>
    <w:p w:rsidR="00DE2D6F" w:rsidRPr="00DE2D6F" w:rsidRDefault="00DE2D6F" w:rsidP="00BA3A49">
      <w:pPr>
        <w:rPr>
          <w:sz w:val="6"/>
          <w:szCs w:val="20"/>
        </w:rPr>
      </w:pPr>
    </w:p>
    <w:p w:rsidR="00BA3A49" w:rsidRDefault="00BA3A49" w:rsidP="00BA3A49">
      <w:pPr>
        <w:rPr>
          <w:sz w:val="20"/>
          <w:szCs w:val="20"/>
        </w:rPr>
      </w:pPr>
      <w:r>
        <w:rPr>
          <w:sz w:val="20"/>
          <w:szCs w:val="20"/>
        </w:rPr>
        <w:t>(type or paste below or attach to email as separate file)</w:t>
      </w:r>
    </w:p>
    <w:sdt>
      <w:sdtPr>
        <w:rPr>
          <w:sz w:val="20"/>
          <w:szCs w:val="20"/>
        </w:rPr>
        <w:id w:val="1835486958"/>
        <w:placeholder>
          <w:docPart w:val="841EF50F8BF14EADA3CA2CF0319321D0"/>
        </w:placeholder>
        <w:text w:multiLine="1"/>
      </w:sdtPr>
      <w:sdtEndPr/>
      <w:sdtContent>
        <w:p w:rsidR="00BA3A49" w:rsidRDefault="00212738" w:rsidP="00BA3A49">
          <w:pPr>
            <w:rPr>
              <w:sz w:val="20"/>
              <w:szCs w:val="20"/>
            </w:rPr>
          </w:pPr>
          <w:r>
            <w:rPr>
              <w:sz w:val="20"/>
              <w:szCs w:val="20"/>
            </w:rPr>
            <w:t>“</w:t>
          </w:r>
          <w:r w:rsidR="00FC3195">
            <w:rPr>
              <w:sz w:val="20"/>
              <w:szCs w:val="20"/>
            </w:rPr>
            <w:t>Detailed Project Description</w:t>
          </w:r>
          <w:r>
            <w:rPr>
              <w:sz w:val="20"/>
              <w:szCs w:val="20"/>
            </w:rPr>
            <w:t xml:space="preserve">” - </w:t>
          </w:r>
          <w:r w:rsidR="0057163B">
            <w:rPr>
              <w:sz w:val="20"/>
              <w:szCs w:val="20"/>
            </w:rPr>
            <w:t xml:space="preserve">Attached </w:t>
          </w:r>
        </w:p>
      </w:sdtContent>
    </w:sdt>
    <w:p w:rsidR="00DE2D6F" w:rsidRDefault="00DE2D6F" w:rsidP="00357512">
      <w:pPr>
        <w:rPr>
          <w:b/>
          <w:sz w:val="20"/>
          <w:szCs w:val="20"/>
        </w:rPr>
      </w:pPr>
    </w:p>
    <w:p w:rsidR="00F61541" w:rsidRDefault="00F61541">
      <w:pPr>
        <w:rPr>
          <w:b/>
          <w:sz w:val="20"/>
          <w:szCs w:val="20"/>
        </w:rPr>
      </w:pPr>
      <w:r>
        <w:rPr>
          <w:b/>
          <w:sz w:val="20"/>
          <w:szCs w:val="20"/>
        </w:rPr>
        <w:br w:type="page"/>
      </w:r>
    </w:p>
    <w:p w:rsidR="00004762" w:rsidRDefault="00BF3495" w:rsidP="00357512">
      <w:pPr>
        <w:rPr>
          <w:sz w:val="20"/>
          <w:szCs w:val="20"/>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240665</wp:posOffset>
                </wp:positionV>
                <wp:extent cx="6737350" cy="7048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6737350" cy="704850"/>
                        </a:xfrm>
                        <a:prstGeom prst="rect">
                          <a:avLst/>
                        </a:prstGeom>
                        <a:solidFill>
                          <a:srgbClr val="EDF7EF"/>
                        </a:solidFill>
                        <a:ln w="19050">
                          <a:solidFill>
                            <a:srgbClr val="357743"/>
                          </a:solidFill>
                        </a:ln>
                      </wps:spPr>
                      <wps:txbx>
                        <w:txbxContent>
                          <w:p w:rsidR="000B1B6A" w:rsidRPr="00BF3495" w:rsidRDefault="000B1B6A" w:rsidP="00BF3495">
                            <w:pPr>
                              <w:pStyle w:val="ListParagraph"/>
                              <w:numPr>
                                <w:ilvl w:val="0"/>
                                <w:numId w:val="5"/>
                              </w:numPr>
                              <w:ind w:left="450" w:hanging="270"/>
                              <w:rPr>
                                <w:b/>
                                <w:color w:val="357743"/>
                              </w:rPr>
                            </w:pPr>
                            <w:r w:rsidRPr="00BF3495">
                              <w:rPr>
                                <w:b/>
                                <w:color w:val="357743"/>
                              </w:rPr>
                              <w:t xml:space="preserve">Expected impact and project deliverables </w:t>
                            </w:r>
                          </w:p>
                          <w:p w:rsidR="000B1B6A" w:rsidRPr="00BF3495" w:rsidRDefault="000B1B6A" w:rsidP="00BF3495">
                            <w:pPr>
                              <w:pStyle w:val="ListParagraph"/>
                              <w:numPr>
                                <w:ilvl w:val="0"/>
                                <w:numId w:val="5"/>
                              </w:numPr>
                              <w:ind w:left="450" w:hanging="270"/>
                              <w:rPr>
                                <w:b/>
                                <w:color w:val="357743"/>
                              </w:rPr>
                            </w:pPr>
                            <w:r w:rsidRPr="00BF3495">
                              <w:rPr>
                                <w:b/>
                                <w:color w:val="357743"/>
                              </w:rPr>
                              <w:t>Proposed timeframe within which to report back to the ISC (set the meeting date/time)</w:t>
                            </w:r>
                          </w:p>
                          <w:p w:rsidR="000B1B6A" w:rsidRPr="00BF3495" w:rsidRDefault="000B1B6A" w:rsidP="00BF3495">
                            <w:pPr>
                              <w:pStyle w:val="ListParagraph"/>
                              <w:numPr>
                                <w:ilvl w:val="0"/>
                                <w:numId w:val="5"/>
                              </w:numPr>
                              <w:ind w:left="450" w:hanging="270"/>
                              <w:rPr>
                                <w:b/>
                                <w:color w:val="357743"/>
                              </w:rPr>
                            </w:pPr>
                            <w:r w:rsidRPr="00BF3495">
                              <w:rPr>
                                <w:b/>
                                <w:color w:val="357743"/>
                              </w:rPr>
                              <w:t>How will this research impact our pillar of pursuing transformational education?</w:t>
                            </w:r>
                          </w:p>
                          <w:p w:rsidR="000B1B6A" w:rsidRDefault="000B1B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0;margin-top:18.95pt;width:530.5pt;height: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" fillcolor="#edf7ef" strokecolor="#357743" strokeweight="1.5pt">
                <v:textbox>
                  <w:txbxContent>
                    <w:p w:rsidR="000B1B6A" w:rsidRPr="00BF3495" w:rsidRDefault="000B1B6A" w:rsidP="00BF3495">
                      <w:pPr>
                        <w:pStyle w:val="ListParagraph"/>
                        <w:numPr>
                          <w:ilvl w:val="0"/>
                          <w:numId w:val="5"/>
                        </w:numPr>
                        <w:ind w:left="450" w:hanging="270"/>
                        <w:rPr>
                          <w:b/>
                          <w:color w:val="357743"/>
                        </w:rPr>
                      </w:pPr>
                      <w:r w:rsidRPr="00BF3495">
                        <w:rPr>
                          <w:b/>
                          <w:color w:val="357743"/>
                        </w:rPr>
                        <w:t xml:space="preserve">Expected impact and project deliverables </w:t>
                      </w:r>
                    </w:p>
                    <w:p w:rsidR="000B1B6A" w:rsidRPr="00BF3495" w:rsidRDefault="000B1B6A" w:rsidP="00BF3495">
                      <w:pPr>
                        <w:pStyle w:val="ListParagraph"/>
                        <w:numPr>
                          <w:ilvl w:val="0"/>
                          <w:numId w:val="5"/>
                        </w:numPr>
                        <w:ind w:left="450" w:hanging="270"/>
                        <w:rPr>
                          <w:b/>
                          <w:color w:val="357743"/>
                        </w:rPr>
                      </w:pPr>
                      <w:r w:rsidRPr="00BF3495">
                        <w:rPr>
                          <w:b/>
                          <w:color w:val="357743"/>
                        </w:rPr>
                        <w:t>Proposed timeframe within which to report back to the ISC (set the meeting date/time)</w:t>
                      </w:r>
                    </w:p>
                    <w:p w:rsidR="000B1B6A" w:rsidRPr="00BF3495" w:rsidRDefault="000B1B6A" w:rsidP="00BF3495">
                      <w:pPr>
                        <w:pStyle w:val="ListParagraph"/>
                        <w:numPr>
                          <w:ilvl w:val="0"/>
                          <w:numId w:val="5"/>
                        </w:numPr>
                        <w:ind w:left="450" w:hanging="270"/>
                        <w:rPr>
                          <w:b/>
                          <w:color w:val="357743"/>
                        </w:rPr>
                      </w:pPr>
                      <w:r w:rsidRPr="00BF3495">
                        <w:rPr>
                          <w:b/>
                          <w:color w:val="357743"/>
                        </w:rPr>
                        <w:t>How will this research impact our pillar of pursuing transformational education?</w:t>
                      </w:r>
                    </w:p>
                    <w:p w:rsidR="000B1B6A" w:rsidRDefault="000B1B6A"/>
                  </w:txbxContent>
                </v:textbox>
              </v:shape>
            </w:pict>
          </mc:Fallback>
        </mc:AlternateContent>
      </w:r>
      <w:r w:rsidRPr="00BF3495">
        <w:rPr>
          <w:b/>
          <w:sz w:val="20"/>
          <w:szCs w:val="20"/>
        </w:rPr>
        <w:t>Measures of Success</w:t>
      </w:r>
      <w:r>
        <w:rPr>
          <w:sz w:val="20"/>
          <w:szCs w:val="20"/>
        </w:rPr>
        <w:t xml:space="preserve"> - This section should be no longer than one page and should address the points below:</w:t>
      </w:r>
    </w:p>
    <w:p w:rsidR="00BF3495" w:rsidRDefault="00BF3495" w:rsidP="00357512">
      <w:pPr>
        <w:rPr>
          <w:sz w:val="20"/>
          <w:szCs w:val="20"/>
        </w:rPr>
      </w:pPr>
    </w:p>
    <w:p w:rsidR="00BF3495" w:rsidRDefault="00BF3495" w:rsidP="00357512">
      <w:pPr>
        <w:rPr>
          <w:sz w:val="20"/>
          <w:szCs w:val="20"/>
        </w:rPr>
      </w:pPr>
    </w:p>
    <w:p w:rsidR="00BF3495" w:rsidRDefault="00BF3495" w:rsidP="00357512">
      <w:pPr>
        <w:rPr>
          <w:sz w:val="20"/>
          <w:szCs w:val="20"/>
        </w:rPr>
      </w:pPr>
    </w:p>
    <w:p w:rsidR="00DE2D6F" w:rsidRDefault="00DE2D6F" w:rsidP="00DE2D6F">
      <w:pPr>
        <w:rPr>
          <w:sz w:val="20"/>
          <w:szCs w:val="20"/>
        </w:rPr>
      </w:pPr>
      <w:r>
        <w:rPr>
          <w:sz w:val="20"/>
          <w:szCs w:val="20"/>
        </w:rPr>
        <w:t>(type or paste below or attach to email as separate file)</w:t>
      </w:r>
    </w:p>
    <w:sdt>
      <w:sdtPr>
        <w:rPr>
          <w:sz w:val="20"/>
          <w:szCs w:val="20"/>
        </w:rPr>
        <w:id w:val="617954565"/>
        <w:placeholder>
          <w:docPart w:val="0902C3FAF63A48479B203BB2A578D77E"/>
        </w:placeholder>
        <w:text w:multiLine="1"/>
      </w:sdtPr>
      <w:sdtEndPr/>
      <w:sdtContent>
        <w:p w:rsidR="00DE2D6F" w:rsidRDefault="00212738" w:rsidP="00DE2D6F">
          <w:pPr>
            <w:rPr>
              <w:sz w:val="20"/>
              <w:szCs w:val="20"/>
            </w:rPr>
          </w:pPr>
          <w:r>
            <w:rPr>
              <w:sz w:val="20"/>
              <w:szCs w:val="20"/>
            </w:rPr>
            <w:t>“Measures of Success” - Attached</w:t>
          </w:r>
        </w:p>
      </w:sdtContent>
    </w:sdt>
    <w:p w:rsidR="00F61541" w:rsidRDefault="00F61541">
      <w:pPr>
        <w:rPr>
          <w:b/>
          <w:sz w:val="20"/>
          <w:szCs w:val="20"/>
        </w:rPr>
      </w:pPr>
      <w:r>
        <w:rPr>
          <w:b/>
          <w:sz w:val="20"/>
          <w:szCs w:val="20"/>
        </w:rPr>
        <w:br w:type="page"/>
      </w:r>
    </w:p>
    <w:p w:rsidR="00DE2D6F" w:rsidRDefault="00D53C5B" w:rsidP="00357512">
      <w:pPr>
        <w:rPr>
          <w:sz w:val="20"/>
          <w:szCs w:val="20"/>
        </w:rPr>
      </w:pPr>
      <w:r w:rsidRPr="00D53C5B">
        <w:rPr>
          <w:noProof/>
        </w:rPr>
        <w:lastRenderedPageBreak/>
        <mc:AlternateContent>
          <mc:Choice Requires="wps">
            <w:drawing>
              <wp:anchor distT="0" distB="0" distL="114300" distR="114300" simplePos="0" relativeHeight="251663360" behindDoc="0" locked="0" layoutInCell="1" allowOverlap="1" wp14:anchorId="6F7FC8C5" wp14:editId="14461EA3">
                <wp:simplePos x="0" y="0"/>
                <wp:positionH relativeFrom="column">
                  <wp:posOffset>0</wp:posOffset>
                </wp:positionH>
                <wp:positionV relativeFrom="paragraph">
                  <wp:posOffset>259715</wp:posOffset>
                </wp:positionV>
                <wp:extent cx="6737350" cy="13970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6737350" cy="1397000"/>
                        </a:xfrm>
                        <a:prstGeom prst="rect">
                          <a:avLst/>
                        </a:prstGeom>
                        <a:solidFill>
                          <a:srgbClr val="EDF7EF"/>
                        </a:solidFill>
                        <a:ln w="19050">
                          <a:solidFill>
                            <a:srgbClr val="357743"/>
                          </a:solidFill>
                        </a:ln>
                      </wps:spPr>
                      <wps:txbx>
                        <w:txbxContent>
                          <w:p w:rsidR="000B1B6A" w:rsidRPr="00D53C5B" w:rsidRDefault="000B1B6A" w:rsidP="00D53C5B">
                            <w:pPr>
                              <w:pStyle w:val="ListParagraph"/>
                              <w:numPr>
                                <w:ilvl w:val="0"/>
                                <w:numId w:val="6"/>
                              </w:numPr>
                              <w:ind w:left="540"/>
                              <w:rPr>
                                <w:b/>
                                <w:color w:val="357743"/>
                              </w:rPr>
                            </w:pPr>
                            <w:r w:rsidRPr="00D53C5B">
                              <w:rPr>
                                <w:b/>
                                <w:color w:val="357743"/>
                              </w:rPr>
                              <w:t>Compelling case (with documentation) on funding source possibilities with citations of external funding sources’ RFPs. What is your plan to communicate with external funding sources that will increase the likelihood of your proposal to them being accepted?</w:t>
                            </w:r>
                          </w:p>
                          <w:p w:rsidR="000B1B6A" w:rsidRPr="00D53C5B" w:rsidRDefault="000B1B6A" w:rsidP="00D53C5B">
                            <w:pPr>
                              <w:pStyle w:val="ListParagraph"/>
                              <w:numPr>
                                <w:ilvl w:val="0"/>
                                <w:numId w:val="6"/>
                              </w:numPr>
                              <w:ind w:left="540"/>
                              <w:rPr>
                                <w:b/>
                                <w:color w:val="357743"/>
                              </w:rPr>
                            </w:pPr>
                            <w:r w:rsidRPr="00D53C5B">
                              <w:rPr>
                                <w:b/>
                                <w:color w:val="357743"/>
                              </w:rPr>
                              <w:t xml:space="preserve">What is the Return on Investment to Baylor University for this project? </w:t>
                            </w:r>
                            <w:r w:rsidRPr="00D53C5B">
                              <w:rPr>
                                <w:color w:val="357743"/>
                              </w:rPr>
                              <w:t xml:space="preserve"> (This can include doctoral production and hiring of postdocs.)</w:t>
                            </w:r>
                          </w:p>
                          <w:p w:rsidR="000B1B6A" w:rsidRPr="00D53C5B" w:rsidRDefault="000B1B6A" w:rsidP="00D53C5B">
                            <w:pPr>
                              <w:pStyle w:val="ListParagraph"/>
                              <w:numPr>
                                <w:ilvl w:val="0"/>
                                <w:numId w:val="6"/>
                              </w:numPr>
                              <w:ind w:left="540"/>
                              <w:rPr>
                                <w:b/>
                                <w:color w:val="357743"/>
                              </w:rPr>
                            </w:pPr>
                            <w:r w:rsidRPr="00D53C5B">
                              <w:rPr>
                                <w:b/>
                                <w:color w:val="357743"/>
                              </w:rPr>
                              <w:t xml:space="preserve">Has this work been the subject of previous proposals, either internal or external? What future proposals are planned to advance the larger research agenda? </w:t>
                            </w:r>
                          </w:p>
                          <w:p w:rsidR="000B1B6A" w:rsidRDefault="000B1B6A" w:rsidP="00D53C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7FC8C5" id="Text Box 14" o:spid="_x0000_s1031" type="#_x0000_t202" style="position:absolute;margin-left:0;margin-top:20.45pt;width:530.5pt;height:11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" fillcolor="#edf7ef" strokecolor="#357743" strokeweight="1.5pt">
                <v:textbox>
                  <w:txbxContent>
                    <w:p w:rsidR="000B1B6A" w:rsidRPr="00D53C5B" w:rsidRDefault="000B1B6A" w:rsidP="00D53C5B">
                      <w:pPr>
                        <w:pStyle w:val="ListParagraph"/>
                        <w:numPr>
                          <w:ilvl w:val="0"/>
                          <w:numId w:val="6"/>
                        </w:numPr>
                        <w:ind w:left="540"/>
                        <w:rPr>
                          <w:b/>
                          <w:color w:val="357743"/>
                        </w:rPr>
                      </w:pPr>
                      <w:r w:rsidRPr="00D53C5B">
                        <w:rPr>
                          <w:b/>
                          <w:color w:val="357743"/>
                        </w:rPr>
                        <w:t>Compelling case (with documentation) on funding source possibilities with citations of external funding sources’ RFPs. What is your plan to communicate with external funding sources that will increase the likelihood of your proposal to them being accepted?</w:t>
                      </w:r>
                    </w:p>
                    <w:p w:rsidR="000B1B6A" w:rsidRPr="00D53C5B" w:rsidRDefault="000B1B6A" w:rsidP="00D53C5B">
                      <w:pPr>
                        <w:pStyle w:val="ListParagraph"/>
                        <w:numPr>
                          <w:ilvl w:val="0"/>
                          <w:numId w:val="6"/>
                        </w:numPr>
                        <w:ind w:left="540"/>
                        <w:rPr>
                          <w:b/>
                          <w:color w:val="357743"/>
                        </w:rPr>
                      </w:pPr>
                      <w:r w:rsidRPr="00D53C5B">
                        <w:rPr>
                          <w:b/>
                          <w:color w:val="357743"/>
                        </w:rPr>
                        <w:t xml:space="preserve">What is the Return on Investment to Baylor University for this project? </w:t>
                      </w:r>
                      <w:r w:rsidRPr="00D53C5B">
                        <w:rPr>
                          <w:color w:val="357743"/>
                        </w:rPr>
                        <w:t xml:space="preserve"> (This can include doctoral production and hiring of postdocs.)</w:t>
                      </w:r>
                    </w:p>
                    <w:p w:rsidR="000B1B6A" w:rsidRPr="00D53C5B" w:rsidRDefault="000B1B6A" w:rsidP="00D53C5B">
                      <w:pPr>
                        <w:pStyle w:val="ListParagraph"/>
                        <w:numPr>
                          <w:ilvl w:val="0"/>
                          <w:numId w:val="6"/>
                        </w:numPr>
                        <w:ind w:left="540"/>
                        <w:rPr>
                          <w:b/>
                          <w:color w:val="357743"/>
                        </w:rPr>
                      </w:pPr>
                      <w:r w:rsidRPr="00D53C5B">
                        <w:rPr>
                          <w:b/>
                          <w:color w:val="357743"/>
                        </w:rPr>
                        <w:t xml:space="preserve">Has this work been the subject of previous proposals, either internal or external? What future proposals are planned to advance the larger research agenda? </w:t>
                      </w:r>
                    </w:p>
                    <w:p w:rsidR="000B1B6A" w:rsidRDefault="000B1B6A" w:rsidP="00D53C5B"/>
                  </w:txbxContent>
                </v:textbox>
              </v:shape>
            </w:pict>
          </mc:Fallback>
        </mc:AlternateContent>
      </w:r>
      <w:r w:rsidRPr="00D53C5B">
        <w:rPr>
          <w:b/>
          <w:sz w:val="20"/>
          <w:szCs w:val="20"/>
        </w:rPr>
        <w:t>Impact on R1 Metrics</w:t>
      </w:r>
      <w:r>
        <w:rPr>
          <w:sz w:val="20"/>
          <w:szCs w:val="20"/>
        </w:rPr>
        <w:t xml:space="preserve"> – This section should be no longer than 3-5 pages and should address the points below:</w:t>
      </w:r>
    </w:p>
    <w:p w:rsidR="00D53C5B" w:rsidRDefault="00D53C5B" w:rsidP="00357512">
      <w:pPr>
        <w:rPr>
          <w:sz w:val="20"/>
          <w:szCs w:val="20"/>
        </w:rPr>
      </w:pPr>
    </w:p>
    <w:p w:rsidR="00351714" w:rsidRDefault="00351714" w:rsidP="00357512">
      <w:pPr>
        <w:rPr>
          <w:sz w:val="20"/>
          <w:szCs w:val="20"/>
        </w:rPr>
      </w:pPr>
    </w:p>
    <w:p w:rsidR="00351714" w:rsidRDefault="00351714" w:rsidP="00357512">
      <w:pPr>
        <w:rPr>
          <w:sz w:val="20"/>
          <w:szCs w:val="20"/>
        </w:rPr>
      </w:pPr>
    </w:p>
    <w:p w:rsidR="00351714" w:rsidRDefault="00351714" w:rsidP="00357512">
      <w:pPr>
        <w:rPr>
          <w:sz w:val="20"/>
          <w:szCs w:val="20"/>
        </w:rPr>
      </w:pPr>
    </w:p>
    <w:p w:rsidR="00351714" w:rsidRDefault="00351714" w:rsidP="00357512">
      <w:pPr>
        <w:rPr>
          <w:sz w:val="20"/>
          <w:szCs w:val="20"/>
        </w:rPr>
      </w:pPr>
    </w:p>
    <w:p w:rsidR="00351714" w:rsidRPr="00351714" w:rsidRDefault="00351714" w:rsidP="00351714">
      <w:pPr>
        <w:rPr>
          <w:sz w:val="2"/>
          <w:szCs w:val="20"/>
        </w:rPr>
      </w:pPr>
    </w:p>
    <w:p w:rsidR="00351714" w:rsidRDefault="00351714" w:rsidP="00351714">
      <w:pPr>
        <w:rPr>
          <w:sz w:val="20"/>
          <w:szCs w:val="20"/>
        </w:rPr>
      </w:pPr>
      <w:r>
        <w:rPr>
          <w:sz w:val="20"/>
          <w:szCs w:val="20"/>
        </w:rPr>
        <w:t>(type or paste below or attach to email as separate file)</w:t>
      </w:r>
    </w:p>
    <w:sdt>
      <w:sdtPr>
        <w:rPr>
          <w:sz w:val="20"/>
          <w:szCs w:val="20"/>
        </w:rPr>
        <w:id w:val="36939963"/>
        <w:placeholder>
          <w:docPart w:val="95D842A22C824F9F8EAF1D2D2A19FA9E"/>
        </w:placeholder>
        <w:text w:multiLine="1"/>
      </w:sdtPr>
      <w:sdtEndPr/>
      <w:sdtContent>
        <w:p w:rsidR="00351714" w:rsidRDefault="00212738" w:rsidP="00351714">
          <w:pPr>
            <w:rPr>
              <w:sz w:val="20"/>
              <w:szCs w:val="20"/>
            </w:rPr>
          </w:pPr>
          <w:r>
            <w:rPr>
              <w:sz w:val="20"/>
              <w:szCs w:val="20"/>
            </w:rPr>
            <w:t>“Impact on R1 Metrics” - Attached</w:t>
          </w:r>
        </w:p>
      </w:sdtContent>
    </w:sdt>
    <w:p w:rsidR="00F61541" w:rsidRDefault="00F61541">
      <w:pPr>
        <w:rPr>
          <w:b/>
          <w:sz w:val="20"/>
          <w:szCs w:val="20"/>
        </w:rPr>
      </w:pPr>
      <w:r>
        <w:rPr>
          <w:b/>
          <w:sz w:val="20"/>
          <w:szCs w:val="20"/>
        </w:rPr>
        <w:br w:type="page"/>
      </w:r>
    </w:p>
    <w:p w:rsidR="00BA5CD3" w:rsidRPr="00C2499D" w:rsidRDefault="00BA5CD3" w:rsidP="00357512">
      <w:pPr>
        <w:rPr>
          <w:b/>
          <w:sz w:val="20"/>
        </w:rPr>
      </w:pPr>
      <w:r w:rsidRPr="00C2499D">
        <w:rPr>
          <w:b/>
          <w:sz w:val="20"/>
        </w:rPr>
        <w:lastRenderedPageBreak/>
        <w:t>Principal Investigator(s)</w:t>
      </w:r>
      <w:r w:rsidR="000325D4">
        <w:rPr>
          <w:b/>
          <w:sz w:val="20"/>
        </w:rPr>
        <w:t xml:space="preserve"> Ack</w:t>
      </w:r>
      <w:r w:rsidR="00EC6AFB">
        <w:rPr>
          <w:b/>
          <w:sz w:val="20"/>
        </w:rPr>
        <w:t>nowledgement of Completed Proposal</w:t>
      </w:r>
    </w:p>
    <w:p w:rsidR="00F61541" w:rsidRPr="00EC6AFB" w:rsidRDefault="00EC6AFB" w:rsidP="00357512">
      <w:pPr>
        <w:rPr>
          <w:sz w:val="20"/>
          <w:szCs w:val="20"/>
        </w:rPr>
      </w:pPr>
      <w:r>
        <w:rPr>
          <w:sz w:val="20"/>
          <w:szCs w:val="20"/>
        </w:rPr>
        <w:t xml:space="preserve">Please type your name below.  </w:t>
      </w:r>
      <w:r w:rsidR="00F61541" w:rsidRPr="00004762">
        <w:rPr>
          <w:sz w:val="20"/>
          <w:szCs w:val="20"/>
        </w:rPr>
        <w:t xml:space="preserve">To add additional P.I.s, click </w:t>
      </w:r>
      <w:r>
        <w:rPr>
          <w:sz w:val="20"/>
          <w:szCs w:val="20"/>
        </w:rPr>
        <w:t>by “P.I. Name”</w:t>
      </w:r>
      <w:r w:rsidR="00F61541" w:rsidRPr="00004762">
        <w:rPr>
          <w:sz w:val="20"/>
          <w:szCs w:val="20"/>
        </w:rPr>
        <w:t xml:space="preserve"> below and then click the plus sign at the bottom right corner of the field</w:t>
      </w:r>
      <w:r>
        <w:rPr>
          <w:sz w:val="20"/>
          <w:szCs w:val="20"/>
        </w:rPr>
        <w:t>s</w:t>
      </w:r>
      <w:r w:rsidR="00F61541" w:rsidRPr="00004762">
        <w:rPr>
          <w:sz w:val="20"/>
          <w:szCs w:val="20"/>
        </w:rPr>
        <w:t>.</w:t>
      </w:r>
      <w:r>
        <w:rPr>
          <w:sz w:val="20"/>
          <w:szCs w:val="20"/>
        </w:rPr>
        <w:br/>
      </w:r>
    </w:p>
    <w:sdt>
      <w:sdtPr>
        <w:rPr>
          <w:sz w:val="20"/>
          <w:szCs w:val="20"/>
        </w:rPr>
        <w:id w:val="-1915465889"/>
        <w15:repeatingSection/>
      </w:sdtPr>
      <w:sdtContent>
        <w:sdt>
          <w:sdtPr>
            <w:rPr>
              <w:sz w:val="20"/>
              <w:szCs w:val="20"/>
            </w:rPr>
            <w:id w:val="22135694"/>
            <w:placeholder>
              <w:docPart w:val="DefaultPlaceholder_-1854013436"/>
            </w:placeholder>
            <w15:repeatingSectionItem/>
          </w:sdtPr>
          <w:sdtEndPr/>
          <w:sdtContent>
            <w:p w:rsidR="00C2499D" w:rsidRDefault="00EC6AFB" w:rsidP="00357512">
              <w:pPr>
                <w:rPr>
                  <w:sz w:val="20"/>
                  <w:szCs w:val="20"/>
                </w:rPr>
              </w:pPr>
              <w:r>
                <w:rPr>
                  <w:sz w:val="20"/>
                  <w:szCs w:val="20"/>
                </w:rPr>
                <w:t xml:space="preserve">P.I. Name  </w:t>
              </w:r>
              <w:sdt>
                <w:sdtPr>
                  <w:rPr>
                    <w:sz w:val="20"/>
                    <w:szCs w:val="20"/>
                  </w:rPr>
                  <w:id w:val="-1459176286"/>
                  <w:placeholder>
                    <w:docPart w:val="DefaultPlaceholder_-1854013440"/>
                  </w:placeholder>
                  <w:text/>
                </w:sdtPr>
                <w:sdtEndPr/>
                <w:sdtContent>
                  <w:r w:rsidR="0057163B">
                    <w:rPr>
                      <w:sz w:val="20"/>
                      <w:szCs w:val="20"/>
                    </w:rPr>
                    <w:t>K. Leigh Greathouse</w:t>
                  </w:r>
                </w:sdtContent>
              </w:sdt>
            </w:p>
            <w:p w:rsidR="00EC6AFB" w:rsidRPr="00004762" w:rsidRDefault="00EC6AFB" w:rsidP="00357512">
              <w:pPr>
                <w:rPr>
                  <w:sz w:val="20"/>
                  <w:szCs w:val="20"/>
                </w:rPr>
              </w:pPr>
              <w:r>
                <w:rPr>
                  <w:sz w:val="20"/>
                  <w:szCs w:val="20"/>
                </w:rPr>
                <w:t xml:space="preserve">Date  </w:t>
              </w:r>
              <w:sdt>
                <w:sdtPr>
                  <w:rPr>
                    <w:sz w:val="20"/>
                    <w:szCs w:val="20"/>
                  </w:rPr>
                  <w:id w:val="-410857659"/>
                  <w:placeholder>
                    <w:docPart w:val="DefaultPlaceholder_-1854013440"/>
                  </w:placeholder>
                  <w:text/>
                </w:sdtPr>
                <w:sdtEndPr/>
                <w:sdtContent>
                  <w:r w:rsidR="0057163B">
                    <w:rPr>
                      <w:sz w:val="20"/>
                      <w:szCs w:val="20"/>
                    </w:rPr>
                    <w:t>0</w:t>
                  </w:r>
                  <w:r w:rsidR="00212738">
                    <w:rPr>
                      <w:sz w:val="20"/>
                      <w:szCs w:val="20"/>
                    </w:rPr>
                    <w:t>3/</w:t>
                  </w:r>
                  <w:r w:rsidR="006546F5">
                    <w:rPr>
                      <w:sz w:val="20"/>
                      <w:szCs w:val="20"/>
                    </w:rPr>
                    <w:t>28</w:t>
                  </w:r>
                  <w:r w:rsidR="0057163B">
                    <w:rPr>
                      <w:sz w:val="20"/>
                      <w:szCs w:val="20"/>
                    </w:rPr>
                    <w:t>/2019</w:t>
                  </w:r>
                </w:sdtContent>
              </w:sdt>
            </w:p>
          </w:sdtContent>
        </w:sdt>
        <w:sdt>
          <w:sdtPr>
            <w:rPr>
              <w:sz w:val="20"/>
              <w:szCs w:val="20"/>
            </w:rPr>
            <w:id w:val="201066953"/>
            <w:placeholder>
              <w:docPart w:val="C7EA464D47FB7C4F927F8491C1C8FD23"/>
            </w:placeholder>
            <w15:repeatingSectionItem/>
          </w:sdtPr>
          <w:sdtEndPr/>
          <w:sdtContent>
            <w:p w:rsidR="00212738" w:rsidRDefault="00212738" w:rsidP="00357512">
              <w:pPr>
                <w:rPr>
                  <w:sz w:val="20"/>
                  <w:szCs w:val="20"/>
                </w:rPr>
              </w:pPr>
              <w:r>
                <w:rPr>
                  <w:sz w:val="20"/>
                  <w:szCs w:val="20"/>
                </w:rPr>
                <w:t xml:space="preserve">P.I. Name  </w:t>
              </w:r>
              <w:sdt>
                <w:sdtPr>
                  <w:rPr>
                    <w:sz w:val="20"/>
                    <w:szCs w:val="20"/>
                  </w:rPr>
                  <w:id w:val="-1389106606"/>
                  <w:placeholder>
                    <w:docPart w:val="9E74C5EF39879A498E602539C9B1D817"/>
                  </w:placeholder>
                  <w:text/>
                </w:sdtPr>
                <w:sdtEndPr/>
                <w:sdtContent>
                  <w:r>
                    <w:rPr>
                      <w:sz w:val="20"/>
                      <w:szCs w:val="20"/>
                    </w:rPr>
                    <w:t xml:space="preserve">Ramon </w:t>
                  </w:r>
                  <w:proofErr w:type="spellStart"/>
                  <w:r>
                    <w:rPr>
                      <w:sz w:val="20"/>
                      <w:szCs w:val="20"/>
                    </w:rPr>
                    <w:t>Lavado</w:t>
                  </w:r>
                  <w:proofErr w:type="spellEnd"/>
                </w:sdtContent>
              </w:sdt>
            </w:p>
            <w:p w:rsidR="00212738" w:rsidRPr="00004762" w:rsidRDefault="00212738" w:rsidP="00357512">
              <w:pPr>
                <w:rPr>
                  <w:sz w:val="20"/>
                  <w:szCs w:val="20"/>
                </w:rPr>
              </w:pPr>
              <w:r>
                <w:rPr>
                  <w:sz w:val="20"/>
                  <w:szCs w:val="20"/>
                </w:rPr>
                <w:t xml:space="preserve">Date  </w:t>
              </w:r>
              <w:sdt>
                <w:sdtPr>
                  <w:rPr>
                    <w:sz w:val="20"/>
                    <w:szCs w:val="20"/>
                  </w:rPr>
                  <w:id w:val="-1308782699"/>
                  <w:placeholder>
                    <w:docPart w:val="9E74C5EF39879A498E602539C9B1D817"/>
                  </w:placeholder>
                  <w:text/>
                </w:sdtPr>
                <w:sdtEndPr/>
                <w:sdtContent>
                  <w:r>
                    <w:rPr>
                      <w:sz w:val="20"/>
                      <w:szCs w:val="20"/>
                    </w:rPr>
                    <w:t>03/</w:t>
                  </w:r>
                  <w:r w:rsidR="006546F5">
                    <w:rPr>
                      <w:sz w:val="20"/>
                      <w:szCs w:val="20"/>
                    </w:rPr>
                    <w:t>28</w:t>
                  </w:r>
                  <w:r>
                    <w:rPr>
                      <w:sz w:val="20"/>
                      <w:szCs w:val="20"/>
                    </w:rPr>
                    <w:t>/2019</w:t>
                  </w:r>
                </w:sdtContent>
              </w:sdt>
            </w:p>
          </w:sdtContent>
        </w:sdt>
        <w:sdt>
          <w:sdtPr>
            <w:rPr>
              <w:sz w:val="20"/>
              <w:szCs w:val="20"/>
            </w:rPr>
            <w:id w:val="101769062"/>
            <w:placeholder>
              <w:docPart w:val="7A4B3FBCDB98224E9BFA3B420748DA7C"/>
            </w:placeholder>
            <w15:repeatingSectionItem/>
          </w:sdtPr>
          <w:sdtContent>
            <w:p w:rsidR="00051B3E" w:rsidRDefault="00051B3E" w:rsidP="00357512">
              <w:pPr>
                <w:rPr>
                  <w:sz w:val="20"/>
                  <w:szCs w:val="20"/>
                </w:rPr>
              </w:pPr>
              <w:r>
                <w:rPr>
                  <w:sz w:val="20"/>
                  <w:szCs w:val="20"/>
                </w:rPr>
                <w:t xml:space="preserve">P.I. Name  </w:t>
              </w:r>
              <w:sdt>
                <w:sdtPr>
                  <w:rPr>
                    <w:sz w:val="20"/>
                    <w:szCs w:val="20"/>
                  </w:rPr>
                  <w:id w:val="-1295434983"/>
                  <w:placeholder>
                    <w:docPart w:val="9B39D892BDCEDC46AB71784D85B499FF"/>
                  </w:placeholder>
                  <w:text/>
                </w:sdtPr>
                <w:sdtContent>
                  <w:r w:rsidR="006546F5">
                    <w:rPr>
                      <w:sz w:val="20"/>
                      <w:szCs w:val="20"/>
                    </w:rPr>
                    <w:t>Robert A. Britton</w:t>
                  </w:r>
                </w:sdtContent>
              </w:sdt>
            </w:p>
            <w:p w:rsidR="00051B3E" w:rsidRPr="00004762" w:rsidRDefault="00051B3E" w:rsidP="00357512">
              <w:pPr>
                <w:rPr>
                  <w:sz w:val="20"/>
                  <w:szCs w:val="20"/>
                </w:rPr>
              </w:pPr>
              <w:r>
                <w:rPr>
                  <w:sz w:val="20"/>
                  <w:szCs w:val="20"/>
                </w:rPr>
                <w:t xml:space="preserve">Date  </w:t>
              </w:r>
              <w:sdt>
                <w:sdtPr>
                  <w:rPr>
                    <w:sz w:val="20"/>
                    <w:szCs w:val="20"/>
                  </w:rPr>
                  <w:id w:val="2029530189"/>
                  <w:placeholder>
                    <w:docPart w:val="9B39D892BDCEDC46AB71784D85B499FF"/>
                  </w:placeholder>
                  <w:text/>
                </w:sdtPr>
                <w:sdtContent>
                  <w:r w:rsidR="006546F5">
                    <w:rPr>
                      <w:sz w:val="20"/>
                      <w:szCs w:val="20"/>
                    </w:rPr>
                    <w:t>03/28/2019</w:t>
                  </w:r>
                </w:sdtContent>
              </w:sdt>
            </w:p>
          </w:sdtContent>
        </w:sdt>
        <w:sdt>
          <w:sdtPr>
            <w:rPr>
              <w:sz w:val="20"/>
              <w:szCs w:val="20"/>
            </w:rPr>
            <w:id w:val="74023995"/>
            <w:placeholder>
              <w:docPart w:val="77215919ED96A34DAB467DE0838868CC"/>
            </w:placeholder>
            <w15:repeatingSectionItem/>
          </w:sdtPr>
          <w:sdtContent>
            <w:p w:rsidR="006546F5" w:rsidRDefault="006546F5" w:rsidP="00357512">
              <w:pPr>
                <w:rPr>
                  <w:sz w:val="20"/>
                  <w:szCs w:val="20"/>
                </w:rPr>
              </w:pPr>
              <w:r>
                <w:rPr>
                  <w:sz w:val="20"/>
                  <w:szCs w:val="20"/>
                </w:rPr>
                <w:t xml:space="preserve">P.I. Name  </w:t>
              </w:r>
              <w:sdt>
                <w:sdtPr>
                  <w:rPr>
                    <w:sz w:val="20"/>
                    <w:szCs w:val="20"/>
                  </w:rPr>
                  <w:id w:val="508794970"/>
                  <w:placeholder>
                    <w:docPart w:val="BB1F985620F2784DA9A144F4BD51E768"/>
                  </w:placeholder>
                  <w:text/>
                </w:sdtPr>
                <w:sdtContent>
                  <w:r>
                    <w:rPr>
                      <w:sz w:val="20"/>
                      <w:szCs w:val="20"/>
                    </w:rPr>
                    <w:t>Nicholas Chia</w:t>
                  </w:r>
                </w:sdtContent>
              </w:sdt>
            </w:p>
            <w:p w:rsidR="006546F5" w:rsidRPr="00004762" w:rsidRDefault="006546F5" w:rsidP="00357512">
              <w:pPr>
                <w:rPr>
                  <w:sz w:val="20"/>
                  <w:szCs w:val="20"/>
                </w:rPr>
              </w:pPr>
              <w:r>
                <w:rPr>
                  <w:sz w:val="20"/>
                  <w:szCs w:val="20"/>
                </w:rPr>
                <w:t xml:space="preserve">Date  </w:t>
              </w:r>
              <w:sdt>
                <w:sdtPr>
                  <w:rPr>
                    <w:sz w:val="20"/>
                    <w:szCs w:val="20"/>
                  </w:rPr>
                  <w:id w:val="384610761"/>
                  <w:placeholder>
                    <w:docPart w:val="BB1F985620F2784DA9A144F4BD51E768"/>
                  </w:placeholder>
                  <w:text/>
                </w:sdtPr>
                <w:sdtContent>
                  <w:r>
                    <w:rPr>
                      <w:sz w:val="20"/>
                      <w:szCs w:val="20"/>
                    </w:rPr>
                    <w:t>03/28/2019</w:t>
                  </w:r>
                </w:sdtContent>
              </w:sdt>
            </w:p>
          </w:sdtContent>
        </w:sdt>
      </w:sdtContent>
    </w:sdt>
    <w:p w:rsidR="00560201" w:rsidRPr="00690192" w:rsidRDefault="00560201" w:rsidP="00977D5C">
      <w:pPr>
        <w:rPr>
          <w:b/>
          <w:sz w:val="20"/>
          <w:szCs w:val="20"/>
        </w:rPr>
      </w:pPr>
    </w:p>
    <w:sectPr w:rsidR="00560201" w:rsidRPr="00690192" w:rsidSect="00CF7B4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CC8" w:rsidRDefault="00FF5CC8" w:rsidP="00400CA8">
      <w:pPr>
        <w:spacing w:after="0" w:line="240" w:lineRule="auto"/>
      </w:pPr>
      <w:r>
        <w:separator/>
      </w:r>
    </w:p>
  </w:endnote>
  <w:endnote w:type="continuationSeparator" w:id="0">
    <w:p w:rsidR="00FF5CC8" w:rsidRDefault="00FF5CC8" w:rsidP="0040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686467"/>
      <w:docPartObj>
        <w:docPartGallery w:val="Page Numbers (Bottom of Page)"/>
        <w:docPartUnique/>
      </w:docPartObj>
    </w:sdtPr>
    <w:sdtEndPr>
      <w:rPr>
        <w:noProof/>
      </w:rPr>
    </w:sdtEndPr>
    <w:sdtContent>
      <w:p w:rsidR="000B1B6A" w:rsidRDefault="000B1B6A" w:rsidP="009E114E">
        <w:pPr>
          <w:pStyle w:val="Footer"/>
          <w:jc w:val="right"/>
          <w:rPr>
            <w:noProof/>
          </w:rPr>
        </w:pPr>
        <w:r>
          <w:fldChar w:fldCharType="begin"/>
        </w:r>
        <w:r>
          <w:instrText xml:space="preserve"> PAGE   \* MERGEFORMAT </w:instrText>
        </w:r>
        <w:r>
          <w:fldChar w:fldCharType="separate"/>
        </w:r>
        <w:r w:rsidR="008A4EEA">
          <w:rPr>
            <w:noProof/>
          </w:rPr>
          <w:t>1</w:t>
        </w:r>
        <w:r>
          <w:rPr>
            <w:noProof/>
          </w:rPr>
          <w:fldChar w:fldCharType="end"/>
        </w:r>
        <w:r w:rsidR="009E114E">
          <w:rPr>
            <w:noProof/>
          </w:rPr>
          <w:t xml:space="preserve">                                        </w:t>
        </w:r>
        <w:r w:rsidR="009E114E" w:rsidRPr="009E114E">
          <w:rPr>
            <w:noProof/>
          </w:rPr>
          <w:t xml:space="preserve"> </w:t>
        </w:r>
        <w:r w:rsidR="009E114E">
          <w:rPr>
            <w:noProof/>
          </w:rPr>
          <w:drawing>
            <wp:inline distT="0" distB="0" distL="0" distR="0" wp14:anchorId="0D298246" wp14:editId="0C77783F">
              <wp:extent cx="1784350" cy="21676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3.jpg"/>
                      <pic:cNvPicPr/>
                    </pic:nvPicPr>
                    <pic:blipFill>
                      <a:blip r:embed="rId1">
                        <a:extLst>
                          <a:ext uri="{28A0092B-C50C-407E-A947-70E740481C1C}">
                            <a14:useLocalDpi xmlns:a14="http://schemas.microsoft.com/office/drawing/2010/main" val="0"/>
                          </a:ext>
                        </a:extLst>
                      </a:blip>
                      <a:stretch>
                        <a:fillRect/>
                      </a:stretch>
                    </pic:blipFill>
                    <pic:spPr>
                      <a:xfrm>
                        <a:off x="0" y="0"/>
                        <a:ext cx="1971508" cy="239502"/>
                      </a:xfrm>
                      <a:prstGeom prst="rect">
                        <a:avLst/>
                      </a:prstGeom>
                    </pic:spPr>
                  </pic:pic>
                </a:graphicData>
              </a:graphic>
            </wp:inline>
          </w:drawing>
        </w:r>
      </w:p>
    </w:sdtContent>
  </w:sdt>
  <w:p w:rsidR="000B1B6A" w:rsidRDefault="000B1B6A" w:rsidP="009E114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CC8" w:rsidRDefault="00FF5CC8" w:rsidP="00400CA8">
      <w:pPr>
        <w:spacing w:after="0" w:line="240" w:lineRule="auto"/>
      </w:pPr>
      <w:r>
        <w:separator/>
      </w:r>
    </w:p>
  </w:footnote>
  <w:footnote w:type="continuationSeparator" w:id="0">
    <w:p w:rsidR="00FF5CC8" w:rsidRDefault="00FF5CC8" w:rsidP="00400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B12"/>
    <w:multiLevelType w:val="hybridMultilevel"/>
    <w:tmpl w:val="B2C4C03C"/>
    <w:lvl w:ilvl="0" w:tplc="6E06340E">
      <w:start w:val="1"/>
      <w:numFmt w:val="bullet"/>
      <w:lvlText w:val=""/>
      <w:lvlJc w:val="left"/>
      <w:pPr>
        <w:ind w:left="720" w:hanging="36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E1B18"/>
    <w:multiLevelType w:val="hybridMultilevel"/>
    <w:tmpl w:val="5566B1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436D0"/>
    <w:multiLevelType w:val="hybridMultilevel"/>
    <w:tmpl w:val="F4283DFA"/>
    <w:lvl w:ilvl="0" w:tplc="05AA84F0">
      <w:start w:val="1"/>
      <w:numFmt w:val="bullet"/>
      <w:pStyle w:val="ListParagraph"/>
      <w:lvlText w:val=""/>
      <w:lvlJc w:val="left"/>
      <w:pPr>
        <w:tabs>
          <w:tab w:val="num" w:pos="360"/>
        </w:tabs>
        <w:ind w:left="360" w:firstLine="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B6C08"/>
    <w:multiLevelType w:val="hybridMultilevel"/>
    <w:tmpl w:val="5A3633C8"/>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55FF6B78"/>
    <w:multiLevelType w:val="hybridMultilevel"/>
    <w:tmpl w:val="274042E4"/>
    <w:lvl w:ilvl="0" w:tplc="A4A8402E">
      <w:start w:val="1"/>
      <w:numFmt w:val="bullet"/>
      <w:suff w:val="nothing"/>
      <w:lvlText w:val=""/>
      <w:lvlJc w:val="left"/>
      <w:pPr>
        <w:ind w:left="360" w:firstLine="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662F6"/>
    <w:multiLevelType w:val="hybridMultilevel"/>
    <w:tmpl w:val="7DCEDD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removePersonalInformation/>
  <w:removeDateAndTime/>
  <w:hideSpellingErrors/>
  <w:hideGrammaticalErrors/>
  <w:proofState w:spelling="clean" w:grammar="clean"/>
  <w:attachedTemplate r:id="rId1"/>
  <w:documentProtection w:edit="forms" w:enforcement="1" w:cryptProviderType="rsaAES" w:cryptAlgorithmClass="hash" w:cryptAlgorithmType="typeAny" w:cryptAlgorithmSid="14" w:cryptSpinCount="100000" w:hash="IdLWoKXrhep7cUwKui4QugJQXFtgP0xstii86pev6CRoxzfGR/t6IQy8mxpbFIDhnSFIf7dnHcOG1AY37Ug4bQ==" w:salt="11rPCM8Fs8EpVCqoKTQlX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D8"/>
    <w:rsid w:val="00004762"/>
    <w:rsid w:val="00007080"/>
    <w:rsid w:val="000325D4"/>
    <w:rsid w:val="00036C4A"/>
    <w:rsid w:val="000425F3"/>
    <w:rsid w:val="00051B3E"/>
    <w:rsid w:val="00071AA1"/>
    <w:rsid w:val="000B1B6A"/>
    <w:rsid w:val="000B2E44"/>
    <w:rsid w:val="000C2F08"/>
    <w:rsid w:val="000C3684"/>
    <w:rsid w:val="000C376C"/>
    <w:rsid w:val="000E7D15"/>
    <w:rsid w:val="00141B16"/>
    <w:rsid w:val="0015645E"/>
    <w:rsid w:val="001725A6"/>
    <w:rsid w:val="00172CFC"/>
    <w:rsid w:val="001754E0"/>
    <w:rsid w:val="00181802"/>
    <w:rsid w:val="001C3BA8"/>
    <w:rsid w:val="001C3DA1"/>
    <w:rsid w:val="001D6DD6"/>
    <w:rsid w:val="001E397A"/>
    <w:rsid w:val="00212738"/>
    <w:rsid w:val="0021308A"/>
    <w:rsid w:val="00221962"/>
    <w:rsid w:val="00224DDF"/>
    <w:rsid w:val="00232F38"/>
    <w:rsid w:val="00250C61"/>
    <w:rsid w:val="00257818"/>
    <w:rsid w:val="003127D5"/>
    <w:rsid w:val="00351714"/>
    <w:rsid w:val="00352E1A"/>
    <w:rsid w:val="00357512"/>
    <w:rsid w:val="00361B79"/>
    <w:rsid w:val="003666F5"/>
    <w:rsid w:val="00367F3E"/>
    <w:rsid w:val="003B1A0C"/>
    <w:rsid w:val="003B1AC5"/>
    <w:rsid w:val="003C7390"/>
    <w:rsid w:val="003E28C9"/>
    <w:rsid w:val="00400CA8"/>
    <w:rsid w:val="00407BCC"/>
    <w:rsid w:val="00427939"/>
    <w:rsid w:val="00446FB1"/>
    <w:rsid w:val="004547F9"/>
    <w:rsid w:val="00473D86"/>
    <w:rsid w:val="004A4219"/>
    <w:rsid w:val="004B0677"/>
    <w:rsid w:val="004C4206"/>
    <w:rsid w:val="00530253"/>
    <w:rsid w:val="00560201"/>
    <w:rsid w:val="0057163B"/>
    <w:rsid w:val="00595D01"/>
    <w:rsid w:val="005B1A6A"/>
    <w:rsid w:val="005B4129"/>
    <w:rsid w:val="005C491A"/>
    <w:rsid w:val="005F14C8"/>
    <w:rsid w:val="005F5F73"/>
    <w:rsid w:val="005F693D"/>
    <w:rsid w:val="006332DB"/>
    <w:rsid w:val="0063687D"/>
    <w:rsid w:val="00640398"/>
    <w:rsid w:val="006438BB"/>
    <w:rsid w:val="006546F5"/>
    <w:rsid w:val="00657D94"/>
    <w:rsid w:val="00664843"/>
    <w:rsid w:val="006810E0"/>
    <w:rsid w:val="00690192"/>
    <w:rsid w:val="006A2425"/>
    <w:rsid w:val="006A4037"/>
    <w:rsid w:val="006B5A34"/>
    <w:rsid w:val="006C4DAF"/>
    <w:rsid w:val="006D526A"/>
    <w:rsid w:val="006F3E54"/>
    <w:rsid w:val="00704205"/>
    <w:rsid w:val="007059CF"/>
    <w:rsid w:val="0071403D"/>
    <w:rsid w:val="00756A02"/>
    <w:rsid w:val="00765F35"/>
    <w:rsid w:val="007868DA"/>
    <w:rsid w:val="00790B1B"/>
    <w:rsid w:val="007946FA"/>
    <w:rsid w:val="007D7F2B"/>
    <w:rsid w:val="007F7628"/>
    <w:rsid w:val="00803E2B"/>
    <w:rsid w:val="008164CD"/>
    <w:rsid w:val="008350F8"/>
    <w:rsid w:val="00850672"/>
    <w:rsid w:val="00852CD7"/>
    <w:rsid w:val="00855EC7"/>
    <w:rsid w:val="00861DC8"/>
    <w:rsid w:val="00863C81"/>
    <w:rsid w:val="00881A4B"/>
    <w:rsid w:val="008854EA"/>
    <w:rsid w:val="008941AA"/>
    <w:rsid w:val="008A4EEA"/>
    <w:rsid w:val="008C606B"/>
    <w:rsid w:val="008D2FF9"/>
    <w:rsid w:val="008E1A58"/>
    <w:rsid w:val="009015A4"/>
    <w:rsid w:val="00912B84"/>
    <w:rsid w:val="00941EE0"/>
    <w:rsid w:val="0094661B"/>
    <w:rsid w:val="00950852"/>
    <w:rsid w:val="00977D5C"/>
    <w:rsid w:val="0098288D"/>
    <w:rsid w:val="009A44B0"/>
    <w:rsid w:val="009B1F33"/>
    <w:rsid w:val="009B3A0E"/>
    <w:rsid w:val="009B5847"/>
    <w:rsid w:val="009B6CF4"/>
    <w:rsid w:val="009C73D4"/>
    <w:rsid w:val="009D0933"/>
    <w:rsid w:val="009E114E"/>
    <w:rsid w:val="009F7146"/>
    <w:rsid w:val="00A00955"/>
    <w:rsid w:val="00A13C50"/>
    <w:rsid w:val="00A221DC"/>
    <w:rsid w:val="00A32727"/>
    <w:rsid w:val="00A52418"/>
    <w:rsid w:val="00A72F1D"/>
    <w:rsid w:val="00AA29A1"/>
    <w:rsid w:val="00B11146"/>
    <w:rsid w:val="00B2753F"/>
    <w:rsid w:val="00B70B54"/>
    <w:rsid w:val="00B7475C"/>
    <w:rsid w:val="00B934BA"/>
    <w:rsid w:val="00B93E13"/>
    <w:rsid w:val="00BA3A49"/>
    <w:rsid w:val="00BA3C77"/>
    <w:rsid w:val="00BA5CD3"/>
    <w:rsid w:val="00BB785F"/>
    <w:rsid w:val="00BC1CA1"/>
    <w:rsid w:val="00BD140A"/>
    <w:rsid w:val="00BF3495"/>
    <w:rsid w:val="00C117AD"/>
    <w:rsid w:val="00C2499D"/>
    <w:rsid w:val="00C25865"/>
    <w:rsid w:val="00C41064"/>
    <w:rsid w:val="00C56089"/>
    <w:rsid w:val="00CB1E44"/>
    <w:rsid w:val="00CB7EC9"/>
    <w:rsid w:val="00CE169A"/>
    <w:rsid w:val="00CF7B41"/>
    <w:rsid w:val="00D23EDC"/>
    <w:rsid w:val="00D53C5B"/>
    <w:rsid w:val="00D62B63"/>
    <w:rsid w:val="00D97567"/>
    <w:rsid w:val="00DB25BA"/>
    <w:rsid w:val="00DC04C1"/>
    <w:rsid w:val="00DE2D6F"/>
    <w:rsid w:val="00E027D0"/>
    <w:rsid w:val="00E068C1"/>
    <w:rsid w:val="00E67F56"/>
    <w:rsid w:val="00E723FC"/>
    <w:rsid w:val="00E9694C"/>
    <w:rsid w:val="00EB433E"/>
    <w:rsid w:val="00EB60CF"/>
    <w:rsid w:val="00EC6AFB"/>
    <w:rsid w:val="00ED15E9"/>
    <w:rsid w:val="00ED7934"/>
    <w:rsid w:val="00EF5E83"/>
    <w:rsid w:val="00F12FE4"/>
    <w:rsid w:val="00F26DDC"/>
    <w:rsid w:val="00F3030C"/>
    <w:rsid w:val="00F35B3B"/>
    <w:rsid w:val="00F61541"/>
    <w:rsid w:val="00F76E89"/>
    <w:rsid w:val="00F972D3"/>
    <w:rsid w:val="00FC3195"/>
    <w:rsid w:val="00FE1EDA"/>
    <w:rsid w:val="00FF5CC8"/>
    <w:rsid w:val="00FF6ED8"/>
    <w:rsid w:val="7E703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058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A0C"/>
  </w:style>
  <w:style w:type="paragraph" w:styleId="Heading1">
    <w:name w:val="heading 1"/>
    <w:basedOn w:val="Normal"/>
    <w:next w:val="Normal"/>
    <w:link w:val="Heading1Char"/>
    <w:uiPriority w:val="9"/>
    <w:qFormat/>
    <w:rsid w:val="00400CA8"/>
    <w:pPr>
      <w:spacing w:after="0"/>
      <w:jc w:val="center"/>
      <w:outlineLvl w:val="0"/>
    </w:pPr>
    <w:rPr>
      <w:rFonts w:asciiTheme="majorHAnsi" w:hAnsiTheme="majorHAnsi"/>
      <w:b/>
      <w:color w:val="FFFFFF" w:themeColor="background1"/>
      <w:sz w:val="56"/>
      <w:szCs w:val="56"/>
    </w:rPr>
  </w:style>
  <w:style w:type="paragraph" w:styleId="Heading2">
    <w:name w:val="heading 2"/>
    <w:basedOn w:val="Normal"/>
    <w:next w:val="Normal"/>
    <w:link w:val="Heading2Char"/>
    <w:uiPriority w:val="9"/>
    <w:qFormat/>
    <w:rsid w:val="00B93E13"/>
    <w:pPr>
      <w:spacing w:after="0"/>
      <w:jc w:val="center"/>
      <w:outlineLvl w:val="1"/>
    </w:pPr>
    <w:rPr>
      <w:rFonts w:asciiTheme="majorHAnsi" w:hAnsiTheme="majorHAnsi" w:cs="Segoe UI"/>
      <w:b/>
    </w:rPr>
  </w:style>
  <w:style w:type="paragraph" w:styleId="Heading3">
    <w:name w:val="heading 3"/>
    <w:basedOn w:val="Normal"/>
    <w:next w:val="Normal"/>
    <w:link w:val="Heading3Char"/>
    <w:uiPriority w:val="9"/>
    <w:unhideWhenUsed/>
    <w:qFormat/>
    <w:rsid w:val="003127D5"/>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127D5"/>
    <w:pPr>
      <w:numPr>
        <w:numId w:val="3"/>
      </w:numPr>
      <w:spacing w:before="40" w:after="360" w:line="312" w:lineRule="auto"/>
      <w:ind w:left="720" w:hanging="360"/>
      <w:contextualSpacing/>
    </w:pPr>
    <w:rPr>
      <w:rFonts w:asciiTheme="majorHAnsi" w:hAnsiTheme="majorHAnsi" w:cs="Segoe UI"/>
      <w:sz w:val="18"/>
      <w:szCs w:val="20"/>
    </w:rPr>
  </w:style>
  <w:style w:type="character" w:customStyle="1" w:styleId="Heading1Char">
    <w:name w:val="Heading 1 Char"/>
    <w:basedOn w:val="DefaultParagraphFont"/>
    <w:link w:val="Heading1"/>
    <w:uiPriority w:val="9"/>
    <w:rsid w:val="00400CA8"/>
    <w:rPr>
      <w:rFonts w:asciiTheme="majorHAnsi" w:hAnsiTheme="majorHAnsi"/>
      <w:b/>
      <w:color w:val="FFFFFF" w:themeColor="background1"/>
      <w:sz w:val="56"/>
      <w:szCs w:val="56"/>
    </w:rPr>
  </w:style>
  <w:style w:type="character" w:customStyle="1" w:styleId="Heading2Char">
    <w:name w:val="Heading 2 Char"/>
    <w:basedOn w:val="DefaultParagraphFont"/>
    <w:link w:val="Heading2"/>
    <w:uiPriority w:val="9"/>
    <w:rsid w:val="00B93E13"/>
    <w:rPr>
      <w:rFonts w:asciiTheme="majorHAnsi" w:hAnsiTheme="majorHAnsi" w:cs="Segoe UI"/>
      <w:b/>
    </w:rPr>
  </w:style>
  <w:style w:type="paragraph" w:styleId="Header">
    <w:name w:val="header"/>
    <w:basedOn w:val="Normal"/>
    <w:link w:val="HeaderChar"/>
    <w:uiPriority w:val="99"/>
    <w:unhideWhenUsed/>
    <w:rsid w:val="00400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A8"/>
  </w:style>
  <w:style w:type="paragraph" w:styleId="Footer">
    <w:name w:val="footer"/>
    <w:basedOn w:val="Normal"/>
    <w:link w:val="FooterChar"/>
    <w:uiPriority w:val="99"/>
    <w:unhideWhenUsed/>
    <w:rsid w:val="00400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A8"/>
  </w:style>
  <w:style w:type="table" w:styleId="TableGrid">
    <w:name w:val="Table Grid"/>
    <w:basedOn w:val="TableNormal"/>
    <w:uiPriority w:val="39"/>
    <w:rsid w:val="00400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172CFC"/>
    <w:pPr>
      <w:spacing w:after="0"/>
      <w:contextualSpacing/>
      <w:jc w:val="center"/>
    </w:pPr>
    <w:rPr>
      <w:rFonts w:asciiTheme="majorHAnsi" w:eastAsiaTheme="majorEastAsia" w:hAnsiTheme="majorHAnsi" w:cstheme="majorBidi"/>
      <w:b/>
      <w:color w:val="FFFFFF" w:themeColor="background1"/>
      <w:kern w:val="28"/>
      <w:sz w:val="56"/>
      <w:szCs w:val="56"/>
    </w:rPr>
  </w:style>
  <w:style w:type="paragraph" w:customStyle="1" w:styleId="Normal-SpaceAbove">
    <w:name w:val="Normal - Space Above"/>
    <w:basedOn w:val="Normal"/>
    <w:qFormat/>
    <w:rsid w:val="00B934BA"/>
    <w:pPr>
      <w:spacing w:before="360"/>
    </w:pPr>
  </w:style>
  <w:style w:type="paragraph" w:customStyle="1" w:styleId="Normal-SpaceBelow">
    <w:name w:val="Normal - Space Below"/>
    <w:basedOn w:val="Normal"/>
    <w:qFormat/>
    <w:rsid w:val="00B934BA"/>
    <w:pPr>
      <w:spacing w:after="480"/>
    </w:pPr>
  </w:style>
  <w:style w:type="character" w:customStyle="1" w:styleId="TitleChar">
    <w:name w:val="Title Char"/>
    <w:basedOn w:val="DefaultParagraphFont"/>
    <w:link w:val="Title"/>
    <w:uiPriority w:val="1"/>
    <w:rsid w:val="00A52418"/>
    <w:rPr>
      <w:rFonts w:asciiTheme="majorHAnsi" w:eastAsiaTheme="majorEastAsia" w:hAnsiTheme="majorHAnsi" w:cstheme="majorBidi"/>
      <w:b/>
      <w:color w:val="FFFFFF" w:themeColor="background1"/>
      <w:kern w:val="28"/>
      <w:sz w:val="56"/>
      <w:szCs w:val="56"/>
    </w:rPr>
  </w:style>
  <w:style w:type="character" w:styleId="Strong">
    <w:name w:val="Strong"/>
    <w:basedOn w:val="DefaultParagraphFont"/>
    <w:uiPriority w:val="22"/>
    <w:qFormat/>
    <w:rsid w:val="00172CFC"/>
    <w:rPr>
      <w:b/>
      <w:bCs/>
    </w:rPr>
  </w:style>
  <w:style w:type="paragraph" w:customStyle="1" w:styleId="Normal-Centered">
    <w:name w:val="Normal - Centered"/>
    <w:basedOn w:val="Normal"/>
    <w:qFormat/>
    <w:rsid w:val="00172CFC"/>
    <w:pPr>
      <w:spacing w:after="0" w:line="240" w:lineRule="auto"/>
      <w:jc w:val="center"/>
    </w:pPr>
    <w:rPr>
      <w:sz w:val="16"/>
    </w:rPr>
  </w:style>
  <w:style w:type="character" w:customStyle="1" w:styleId="Heading3Char">
    <w:name w:val="Heading 3 Char"/>
    <w:basedOn w:val="DefaultParagraphFont"/>
    <w:link w:val="Heading3"/>
    <w:uiPriority w:val="9"/>
    <w:rsid w:val="003127D5"/>
    <w:rPr>
      <w:rFonts w:eastAsiaTheme="majorEastAsia" w:cstheme="majorBidi"/>
      <w:b/>
      <w:szCs w:val="24"/>
    </w:rPr>
  </w:style>
  <w:style w:type="paragraph" w:customStyle="1" w:styleId="Normal-Small">
    <w:name w:val="Normal - Small"/>
    <w:basedOn w:val="Normal"/>
    <w:qFormat/>
    <w:rsid w:val="003127D5"/>
    <w:pPr>
      <w:tabs>
        <w:tab w:val="left" w:pos="4320"/>
        <w:tab w:val="left" w:pos="7200"/>
      </w:tabs>
      <w:spacing w:before="240" w:after="0"/>
    </w:pPr>
    <w:rPr>
      <w:sz w:val="18"/>
    </w:rPr>
  </w:style>
  <w:style w:type="paragraph" w:customStyle="1" w:styleId="Normal-Indent">
    <w:name w:val="Normal - Indent"/>
    <w:basedOn w:val="Normal"/>
    <w:qFormat/>
    <w:rsid w:val="003127D5"/>
    <w:pPr>
      <w:spacing w:after="360"/>
      <w:ind w:left="360"/>
      <w:contextualSpacing/>
    </w:pPr>
  </w:style>
  <w:style w:type="character" w:styleId="PlaceholderText">
    <w:name w:val="Placeholder Text"/>
    <w:basedOn w:val="DefaultParagraphFont"/>
    <w:uiPriority w:val="99"/>
    <w:semiHidden/>
    <w:rsid w:val="00A52418"/>
    <w:rPr>
      <w:color w:val="808080"/>
    </w:rPr>
  </w:style>
  <w:style w:type="character" w:styleId="Hyperlink">
    <w:name w:val="Hyperlink"/>
    <w:basedOn w:val="DefaultParagraphFont"/>
    <w:uiPriority w:val="99"/>
    <w:unhideWhenUsed/>
    <w:rsid w:val="00CB7EC9"/>
    <w:rPr>
      <w:color w:val="69A020" w:themeColor="hyperlink"/>
      <w:u w:val="single"/>
    </w:rPr>
  </w:style>
  <w:style w:type="paragraph" w:styleId="BalloonText">
    <w:name w:val="Balloon Text"/>
    <w:basedOn w:val="Normal"/>
    <w:link w:val="BalloonTextChar"/>
    <w:uiPriority w:val="99"/>
    <w:semiHidden/>
    <w:unhideWhenUsed/>
    <w:rsid w:val="001C3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BA8"/>
    <w:rPr>
      <w:rFonts w:ascii="Segoe UI" w:hAnsi="Segoe UI" w:cs="Segoe UI"/>
      <w:sz w:val="18"/>
      <w:szCs w:val="18"/>
    </w:rPr>
  </w:style>
  <w:style w:type="character" w:styleId="FollowedHyperlink">
    <w:name w:val="FollowedHyperlink"/>
    <w:basedOn w:val="DefaultParagraphFont"/>
    <w:uiPriority w:val="99"/>
    <w:semiHidden/>
    <w:unhideWhenUsed/>
    <w:rsid w:val="00FC3195"/>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Illuminate@baylor.edu"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n_Shoemake\AppData\Roaming\Microsoft\Templates\Parent%20conference%20form.dotx" TargetMode="Externa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86CAAB-6D4E-47E2-AA02-C79E0C1C1532}" type="doc">
      <dgm:prSet loTypeId="urn:microsoft.com/office/officeart/2005/8/layout/cycle3" loCatId="cycle" qsTypeId="urn:microsoft.com/office/officeart/2005/8/quickstyle/simple1" qsCatId="simple" csTypeId="urn:microsoft.com/office/officeart/2005/8/colors/accent5_1" csCatId="accent5" phldr="1"/>
      <dgm:spPr/>
      <dgm:t>
        <a:bodyPr/>
        <a:lstStyle/>
        <a:p>
          <a:endParaRPr lang="en-US"/>
        </a:p>
      </dgm:t>
    </dgm:pt>
    <dgm:pt modelId="{64A1BF45-1EF9-41C0-A23E-8A51A09A5FCF}">
      <dgm:prSet phldrT="[Text]"/>
      <dgm:spPr/>
      <dgm:t>
        <a:bodyPr/>
        <a:lstStyle/>
        <a:p>
          <a:pPr algn="ctr"/>
          <a:r>
            <a:rPr lang="en-US"/>
            <a:t>P.I. completes form</a:t>
          </a:r>
        </a:p>
      </dgm:t>
    </dgm:pt>
    <dgm:pt modelId="{15C54EA3-0DA7-44C7-9765-20BD361C5DD5}" type="parTrans" cxnId="{1ED596CF-E9D4-429B-AB05-EAE0C89522B1}">
      <dgm:prSet/>
      <dgm:spPr/>
      <dgm:t>
        <a:bodyPr/>
        <a:lstStyle/>
        <a:p>
          <a:endParaRPr lang="en-US"/>
        </a:p>
      </dgm:t>
    </dgm:pt>
    <dgm:pt modelId="{4488C19F-8035-4806-881A-BF242EC48435}" type="sibTrans" cxnId="{1ED596CF-E9D4-429B-AB05-EAE0C89522B1}">
      <dgm:prSet/>
      <dgm:spPr/>
      <dgm:t>
        <a:bodyPr/>
        <a:lstStyle/>
        <a:p>
          <a:endParaRPr lang="en-US"/>
        </a:p>
      </dgm:t>
    </dgm:pt>
    <dgm:pt modelId="{652ED854-5288-4716-ACB9-787544C888C5}">
      <dgm:prSet phldrT="[Text]"/>
      <dgm:spPr/>
      <dgm:t>
        <a:bodyPr/>
        <a:lstStyle/>
        <a:p>
          <a:r>
            <a:rPr lang="en-US"/>
            <a:t>P.I. emails proposal to Illuminate@baylor.edu</a:t>
          </a:r>
        </a:p>
      </dgm:t>
    </dgm:pt>
    <dgm:pt modelId="{6CCBD137-C32D-4727-9DDA-9F2F81AD0F9B}" type="parTrans" cxnId="{518CFA40-5914-4C2B-B630-EFFE4CD9FE4D}">
      <dgm:prSet/>
      <dgm:spPr/>
      <dgm:t>
        <a:bodyPr/>
        <a:lstStyle/>
        <a:p>
          <a:endParaRPr lang="en-US"/>
        </a:p>
      </dgm:t>
    </dgm:pt>
    <dgm:pt modelId="{E21A9152-781A-44FF-8C46-CC1A343B24F4}" type="sibTrans" cxnId="{518CFA40-5914-4C2B-B630-EFFE4CD9FE4D}">
      <dgm:prSet/>
      <dgm:spPr/>
      <dgm:t>
        <a:bodyPr/>
        <a:lstStyle/>
        <a:p>
          <a:endParaRPr lang="en-US"/>
        </a:p>
      </dgm:t>
    </dgm:pt>
    <dgm:pt modelId="{489F260A-F66B-40FF-8201-42592642017E}">
      <dgm:prSet phldrT="[Text]"/>
      <dgm:spPr/>
      <dgm:t>
        <a:bodyPr/>
        <a:lstStyle/>
        <a:p>
          <a:r>
            <a:rPr lang="en-US"/>
            <a:t>Proposal is distributed to appropriate chairs, associate deans, and deans for review</a:t>
          </a:r>
        </a:p>
      </dgm:t>
    </dgm:pt>
    <dgm:pt modelId="{427B0E7F-C624-48FE-9ABC-203FA5CD5F6D}" type="parTrans" cxnId="{4CB3531B-B0DB-4DB9-8578-AE3491569491}">
      <dgm:prSet/>
      <dgm:spPr/>
      <dgm:t>
        <a:bodyPr/>
        <a:lstStyle/>
        <a:p>
          <a:endParaRPr lang="en-US"/>
        </a:p>
      </dgm:t>
    </dgm:pt>
    <dgm:pt modelId="{97F4DC50-D130-4CA0-8BEF-5A38BE3D4F48}" type="sibTrans" cxnId="{4CB3531B-B0DB-4DB9-8578-AE3491569491}">
      <dgm:prSet/>
      <dgm:spPr/>
      <dgm:t>
        <a:bodyPr/>
        <a:lstStyle/>
        <a:p>
          <a:endParaRPr lang="en-US"/>
        </a:p>
      </dgm:t>
    </dgm:pt>
    <dgm:pt modelId="{FDE75206-5359-4107-AECF-976B698176CA}">
      <dgm:prSet phldrT="[Text]"/>
      <dgm:spPr/>
      <dgm:t>
        <a:bodyPr/>
        <a:lstStyle/>
        <a:p>
          <a:r>
            <a:rPr lang="en-US"/>
            <a:t>Proposal is reviewed by the appropriate subcommittee(s)</a:t>
          </a:r>
        </a:p>
      </dgm:t>
    </dgm:pt>
    <dgm:pt modelId="{46A5219C-CA70-4E8F-AD97-EA11B2F45A79}" type="parTrans" cxnId="{D1B9B712-B8A7-46A3-879B-6EC21AB7934E}">
      <dgm:prSet/>
      <dgm:spPr/>
      <dgm:t>
        <a:bodyPr/>
        <a:lstStyle/>
        <a:p>
          <a:endParaRPr lang="en-US"/>
        </a:p>
      </dgm:t>
    </dgm:pt>
    <dgm:pt modelId="{B6C767F3-D8B3-49A1-A660-DE28B79AA0D5}" type="sibTrans" cxnId="{D1B9B712-B8A7-46A3-879B-6EC21AB7934E}">
      <dgm:prSet/>
      <dgm:spPr/>
      <dgm:t>
        <a:bodyPr/>
        <a:lstStyle/>
        <a:p>
          <a:endParaRPr lang="en-US"/>
        </a:p>
      </dgm:t>
    </dgm:pt>
    <dgm:pt modelId="{A62E205C-A12A-4843-ABAC-CE6FFE2B0946}">
      <dgm:prSet/>
      <dgm:spPr/>
      <dgm:t>
        <a:bodyPr/>
        <a:lstStyle/>
        <a:p>
          <a:r>
            <a:rPr lang="en-US"/>
            <a:t>Provost approves or denies prpoposal</a:t>
          </a:r>
        </a:p>
      </dgm:t>
    </dgm:pt>
    <dgm:pt modelId="{ECDFDBF4-A0C3-4C32-AFB3-1E9E624F9C2F}" type="parTrans" cxnId="{E49F0762-397D-4F01-94A3-8CA65E165507}">
      <dgm:prSet/>
      <dgm:spPr/>
      <dgm:t>
        <a:bodyPr/>
        <a:lstStyle/>
        <a:p>
          <a:endParaRPr lang="en-US"/>
        </a:p>
      </dgm:t>
    </dgm:pt>
    <dgm:pt modelId="{0B06D640-189E-4828-824C-2F39E54DC593}" type="sibTrans" cxnId="{E49F0762-397D-4F01-94A3-8CA65E165507}">
      <dgm:prSet/>
      <dgm:spPr/>
      <dgm:t>
        <a:bodyPr/>
        <a:lstStyle/>
        <a:p>
          <a:endParaRPr lang="en-US"/>
        </a:p>
      </dgm:t>
    </dgm:pt>
    <dgm:pt modelId="{33923562-488A-4162-817C-A38C502B231F}">
      <dgm:prSet/>
      <dgm:spPr/>
      <dgm:t>
        <a:bodyPr/>
        <a:lstStyle/>
        <a:p>
          <a:r>
            <a:rPr lang="en-US"/>
            <a:t>ISC reviews and makes recommendation to provost</a:t>
          </a:r>
        </a:p>
      </dgm:t>
    </dgm:pt>
    <dgm:pt modelId="{049DDE68-D3B4-4D09-9A39-5401D91A01D2}" type="parTrans" cxnId="{06918E76-1A43-44DD-94DC-69468A2CD37E}">
      <dgm:prSet/>
      <dgm:spPr/>
      <dgm:t>
        <a:bodyPr/>
        <a:lstStyle/>
        <a:p>
          <a:endParaRPr lang="en-US"/>
        </a:p>
      </dgm:t>
    </dgm:pt>
    <dgm:pt modelId="{B232D9BD-AEC0-43D1-83B8-E36953A47501}" type="sibTrans" cxnId="{06918E76-1A43-44DD-94DC-69468A2CD37E}">
      <dgm:prSet/>
      <dgm:spPr/>
      <dgm:t>
        <a:bodyPr/>
        <a:lstStyle/>
        <a:p>
          <a:endParaRPr lang="en-US"/>
        </a:p>
      </dgm:t>
    </dgm:pt>
    <dgm:pt modelId="{48AFA345-B9B3-43A9-BF6A-82A990CFF233}" type="pres">
      <dgm:prSet presAssocID="{7786CAAB-6D4E-47E2-AA02-C79E0C1C1532}" presName="Name0" presStyleCnt="0">
        <dgm:presLayoutVars>
          <dgm:dir/>
          <dgm:resizeHandles val="exact"/>
        </dgm:presLayoutVars>
      </dgm:prSet>
      <dgm:spPr/>
    </dgm:pt>
    <dgm:pt modelId="{DB99227C-43FD-4721-9C82-AF4199BEBF33}" type="pres">
      <dgm:prSet presAssocID="{7786CAAB-6D4E-47E2-AA02-C79E0C1C1532}" presName="cycle" presStyleCnt="0"/>
      <dgm:spPr/>
    </dgm:pt>
    <dgm:pt modelId="{E6D1D53A-F4B1-44F8-AF9E-54221E1A35B6}" type="pres">
      <dgm:prSet presAssocID="{64A1BF45-1EF9-41C0-A23E-8A51A09A5FCF}" presName="nodeFirstNode" presStyleLbl="node1" presStyleIdx="0" presStyleCnt="6">
        <dgm:presLayoutVars>
          <dgm:bulletEnabled val="1"/>
        </dgm:presLayoutVars>
      </dgm:prSet>
      <dgm:spPr/>
    </dgm:pt>
    <dgm:pt modelId="{2D04512A-13C1-45D4-B6B0-F8046E8AD47C}" type="pres">
      <dgm:prSet presAssocID="{4488C19F-8035-4806-881A-BF242EC48435}" presName="sibTransFirstNode" presStyleLbl="bgShp" presStyleIdx="0" presStyleCnt="1"/>
      <dgm:spPr/>
    </dgm:pt>
    <dgm:pt modelId="{7EAB0788-FC59-4919-A732-F4E8FE3CA7B2}" type="pres">
      <dgm:prSet presAssocID="{652ED854-5288-4716-ACB9-787544C888C5}" presName="nodeFollowingNodes" presStyleLbl="node1" presStyleIdx="1" presStyleCnt="6">
        <dgm:presLayoutVars>
          <dgm:bulletEnabled val="1"/>
        </dgm:presLayoutVars>
      </dgm:prSet>
      <dgm:spPr/>
    </dgm:pt>
    <dgm:pt modelId="{6A9061B9-7FA1-4F5F-8E15-ACFF296B6D66}" type="pres">
      <dgm:prSet presAssocID="{489F260A-F66B-40FF-8201-42592642017E}" presName="nodeFollowingNodes" presStyleLbl="node1" presStyleIdx="2" presStyleCnt="6">
        <dgm:presLayoutVars>
          <dgm:bulletEnabled val="1"/>
        </dgm:presLayoutVars>
      </dgm:prSet>
      <dgm:spPr/>
    </dgm:pt>
    <dgm:pt modelId="{A88D37BA-AEAE-47D1-8E94-C59C4E51E6C4}" type="pres">
      <dgm:prSet presAssocID="{FDE75206-5359-4107-AECF-976B698176CA}" presName="nodeFollowingNodes" presStyleLbl="node1" presStyleIdx="3" presStyleCnt="6">
        <dgm:presLayoutVars>
          <dgm:bulletEnabled val="1"/>
        </dgm:presLayoutVars>
      </dgm:prSet>
      <dgm:spPr/>
    </dgm:pt>
    <dgm:pt modelId="{22BCBFB8-AD6F-4290-8259-383BC4080BC9}" type="pres">
      <dgm:prSet presAssocID="{33923562-488A-4162-817C-A38C502B231F}" presName="nodeFollowingNodes" presStyleLbl="node1" presStyleIdx="4" presStyleCnt="6">
        <dgm:presLayoutVars>
          <dgm:bulletEnabled val="1"/>
        </dgm:presLayoutVars>
      </dgm:prSet>
      <dgm:spPr/>
    </dgm:pt>
    <dgm:pt modelId="{1D69C97F-B866-474E-8AE3-FEBD9DA64F20}" type="pres">
      <dgm:prSet presAssocID="{A62E205C-A12A-4843-ABAC-CE6FFE2B0946}" presName="nodeFollowingNodes" presStyleLbl="node1" presStyleIdx="5" presStyleCnt="6">
        <dgm:presLayoutVars>
          <dgm:bulletEnabled val="1"/>
        </dgm:presLayoutVars>
      </dgm:prSet>
      <dgm:spPr/>
    </dgm:pt>
  </dgm:ptLst>
  <dgm:cxnLst>
    <dgm:cxn modelId="{91366D01-10FC-4351-A4DC-0E619DC2E3B4}" type="presOf" srcId="{64A1BF45-1EF9-41C0-A23E-8A51A09A5FCF}" destId="{E6D1D53A-F4B1-44F8-AF9E-54221E1A35B6}" srcOrd="0" destOrd="0" presId="urn:microsoft.com/office/officeart/2005/8/layout/cycle3"/>
    <dgm:cxn modelId="{D1B9B712-B8A7-46A3-879B-6EC21AB7934E}" srcId="{7786CAAB-6D4E-47E2-AA02-C79E0C1C1532}" destId="{FDE75206-5359-4107-AECF-976B698176CA}" srcOrd="3" destOrd="0" parTransId="{46A5219C-CA70-4E8F-AD97-EA11B2F45A79}" sibTransId="{B6C767F3-D8B3-49A1-A660-DE28B79AA0D5}"/>
    <dgm:cxn modelId="{B6F8F017-8124-4CC9-BB10-2F6F11A98C2C}" type="presOf" srcId="{FDE75206-5359-4107-AECF-976B698176CA}" destId="{A88D37BA-AEAE-47D1-8E94-C59C4E51E6C4}" srcOrd="0" destOrd="0" presId="urn:microsoft.com/office/officeart/2005/8/layout/cycle3"/>
    <dgm:cxn modelId="{4CB3531B-B0DB-4DB9-8578-AE3491569491}" srcId="{7786CAAB-6D4E-47E2-AA02-C79E0C1C1532}" destId="{489F260A-F66B-40FF-8201-42592642017E}" srcOrd="2" destOrd="0" parTransId="{427B0E7F-C624-48FE-9ABC-203FA5CD5F6D}" sibTransId="{97F4DC50-D130-4CA0-8BEF-5A38BE3D4F48}"/>
    <dgm:cxn modelId="{CD360E2C-F1E2-4398-8047-F2F5E5698027}" type="presOf" srcId="{A62E205C-A12A-4843-ABAC-CE6FFE2B0946}" destId="{1D69C97F-B866-474E-8AE3-FEBD9DA64F20}" srcOrd="0" destOrd="0" presId="urn:microsoft.com/office/officeart/2005/8/layout/cycle3"/>
    <dgm:cxn modelId="{F704782D-BBF4-42B6-B494-756F9C18E228}" type="presOf" srcId="{7786CAAB-6D4E-47E2-AA02-C79E0C1C1532}" destId="{48AFA345-B9B3-43A9-BF6A-82A990CFF233}" srcOrd="0" destOrd="0" presId="urn:microsoft.com/office/officeart/2005/8/layout/cycle3"/>
    <dgm:cxn modelId="{9BAB5139-C764-4127-863A-68FF4A498CD6}" type="presOf" srcId="{33923562-488A-4162-817C-A38C502B231F}" destId="{22BCBFB8-AD6F-4290-8259-383BC4080BC9}" srcOrd="0" destOrd="0" presId="urn:microsoft.com/office/officeart/2005/8/layout/cycle3"/>
    <dgm:cxn modelId="{518CFA40-5914-4C2B-B630-EFFE4CD9FE4D}" srcId="{7786CAAB-6D4E-47E2-AA02-C79E0C1C1532}" destId="{652ED854-5288-4716-ACB9-787544C888C5}" srcOrd="1" destOrd="0" parTransId="{6CCBD137-C32D-4727-9DDA-9F2F81AD0F9B}" sibTransId="{E21A9152-781A-44FF-8C46-CC1A343B24F4}"/>
    <dgm:cxn modelId="{8485C34D-D21A-442E-8BAC-6A4C7A30EA32}" type="presOf" srcId="{489F260A-F66B-40FF-8201-42592642017E}" destId="{6A9061B9-7FA1-4F5F-8E15-ACFF296B6D66}" srcOrd="0" destOrd="0" presId="urn:microsoft.com/office/officeart/2005/8/layout/cycle3"/>
    <dgm:cxn modelId="{E49F0762-397D-4F01-94A3-8CA65E165507}" srcId="{7786CAAB-6D4E-47E2-AA02-C79E0C1C1532}" destId="{A62E205C-A12A-4843-ABAC-CE6FFE2B0946}" srcOrd="5" destOrd="0" parTransId="{ECDFDBF4-A0C3-4C32-AFB3-1E9E624F9C2F}" sibTransId="{0B06D640-189E-4828-824C-2F39E54DC593}"/>
    <dgm:cxn modelId="{06918E76-1A43-44DD-94DC-69468A2CD37E}" srcId="{7786CAAB-6D4E-47E2-AA02-C79E0C1C1532}" destId="{33923562-488A-4162-817C-A38C502B231F}" srcOrd="4" destOrd="0" parTransId="{049DDE68-D3B4-4D09-9A39-5401D91A01D2}" sibTransId="{B232D9BD-AEC0-43D1-83B8-E36953A47501}"/>
    <dgm:cxn modelId="{E75D927F-E63B-4E5E-A29C-F005427F28AE}" type="presOf" srcId="{4488C19F-8035-4806-881A-BF242EC48435}" destId="{2D04512A-13C1-45D4-B6B0-F8046E8AD47C}" srcOrd="0" destOrd="0" presId="urn:microsoft.com/office/officeart/2005/8/layout/cycle3"/>
    <dgm:cxn modelId="{1ED596CF-E9D4-429B-AB05-EAE0C89522B1}" srcId="{7786CAAB-6D4E-47E2-AA02-C79E0C1C1532}" destId="{64A1BF45-1EF9-41C0-A23E-8A51A09A5FCF}" srcOrd="0" destOrd="0" parTransId="{15C54EA3-0DA7-44C7-9765-20BD361C5DD5}" sibTransId="{4488C19F-8035-4806-881A-BF242EC48435}"/>
    <dgm:cxn modelId="{A80FE4FE-F7FC-4E77-B164-0F3E5B19227E}" type="presOf" srcId="{652ED854-5288-4716-ACB9-787544C888C5}" destId="{7EAB0788-FC59-4919-A732-F4E8FE3CA7B2}" srcOrd="0" destOrd="0" presId="urn:microsoft.com/office/officeart/2005/8/layout/cycle3"/>
    <dgm:cxn modelId="{D0573881-502A-48DA-8AD5-DB33CD89047B}" type="presParOf" srcId="{48AFA345-B9B3-43A9-BF6A-82A990CFF233}" destId="{DB99227C-43FD-4721-9C82-AF4199BEBF33}" srcOrd="0" destOrd="0" presId="urn:microsoft.com/office/officeart/2005/8/layout/cycle3"/>
    <dgm:cxn modelId="{5EF84536-1843-416A-9D0C-0396C4F298D7}" type="presParOf" srcId="{DB99227C-43FD-4721-9C82-AF4199BEBF33}" destId="{E6D1D53A-F4B1-44F8-AF9E-54221E1A35B6}" srcOrd="0" destOrd="0" presId="urn:microsoft.com/office/officeart/2005/8/layout/cycle3"/>
    <dgm:cxn modelId="{6C3B3AD8-1196-4444-820F-F3282D6F6EAC}" type="presParOf" srcId="{DB99227C-43FD-4721-9C82-AF4199BEBF33}" destId="{2D04512A-13C1-45D4-B6B0-F8046E8AD47C}" srcOrd="1" destOrd="0" presId="urn:microsoft.com/office/officeart/2005/8/layout/cycle3"/>
    <dgm:cxn modelId="{D2909D17-985F-4A1D-84F3-A1206B26296A}" type="presParOf" srcId="{DB99227C-43FD-4721-9C82-AF4199BEBF33}" destId="{7EAB0788-FC59-4919-A732-F4E8FE3CA7B2}" srcOrd="2" destOrd="0" presId="urn:microsoft.com/office/officeart/2005/8/layout/cycle3"/>
    <dgm:cxn modelId="{0FB76552-AD36-48B3-AD0E-969611A39338}" type="presParOf" srcId="{DB99227C-43FD-4721-9C82-AF4199BEBF33}" destId="{6A9061B9-7FA1-4F5F-8E15-ACFF296B6D66}" srcOrd="3" destOrd="0" presId="urn:microsoft.com/office/officeart/2005/8/layout/cycle3"/>
    <dgm:cxn modelId="{854A1806-B083-4895-85E8-FF0EC6158C75}" type="presParOf" srcId="{DB99227C-43FD-4721-9C82-AF4199BEBF33}" destId="{A88D37BA-AEAE-47D1-8E94-C59C4E51E6C4}" srcOrd="4" destOrd="0" presId="urn:microsoft.com/office/officeart/2005/8/layout/cycle3"/>
    <dgm:cxn modelId="{A244D2F5-8BAB-4F72-9FFC-FAE63037D4C6}" type="presParOf" srcId="{DB99227C-43FD-4721-9C82-AF4199BEBF33}" destId="{22BCBFB8-AD6F-4290-8259-383BC4080BC9}" srcOrd="5" destOrd="0" presId="urn:microsoft.com/office/officeart/2005/8/layout/cycle3"/>
    <dgm:cxn modelId="{0545FC4D-0948-4CDA-B9A3-1980197E8E9F}" type="presParOf" srcId="{DB99227C-43FD-4721-9C82-AF4199BEBF33}" destId="{1D69C97F-B866-474E-8AE3-FEBD9DA64F20}" srcOrd="6" destOrd="0" presId="urn:microsoft.com/office/officeart/2005/8/layout/cycle3"/>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04512A-13C1-45D4-B6B0-F8046E8AD47C}">
      <dsp:nvSpPr>
        <dsp:cNvPr id="0" name=""/>
        <dsp:cNvSpPr/>
      </dsp:nvSpPr>
      <dsp:spPr>
        <a:xfrm>
          <a:off x="1137411" y="-3607"/>
          <a:ext cx="3211577" cy="3211577"/>
        </a:xfrm>
        <a:prstGeom prst="circularArrow">
          <a:avLst>
            <a:gd name="adj1" fmla="val 5274"/>
            <a:gd name="adj2" fmla="val 312630"/>
            <a:gd name="adj3" fmla="val 14279447"/>
            <a:gd name="adj4" fmla="val 17097053"/>
            <a:gd name="adj5" fmla="val 5477"/>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6D1D53A-F4B1-44F8-AF9E-54221E1A35B6}">
      <dsp:nvSpPr>
        <dsp:cNvPr id="0" name=""/>
        <dsp:cNvSpPr/>
      </dsp:nvSpPr>
      <dsp:spPr>
        <a:xfrm>
          <a:off x="2150491" y="974"/>
          <a:ext cx="1185416" cy="592708"/>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P.I. completes form</a:t>
          </a:r>
        </a:p>
      </dsp:txBody>
      <dsp:txXfrm>
        <a:off x="2179425" y="29908"/>
        <a:ext cx="1127548" cy="534840"/>
      </dsp:txXfrm>
    </dsp:sp>
    <dsp:sp modelId="{7EAB0788-FC59-4919-A732-F4E8FE3CA7B2}">
      <dsp:nvSpPr>
        <dsp:cNvPr id="0" name=""/>
        <dsp:cNvSpPr/>
      </dsp:nvSpPr>
      <dsp:spPr>
        <a:xfrm>
          <a:off x="3278811" y="652410"/>
          <a:ext cx="1185416" cy="592708"/>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P.I. emails proposal to Illuminate@baylor.edu</a:t>
          </a:r>
        </a:p>
      </dsp:txBody>
      <dsp:txXfrm>
        <a:off x="3307745" y="681344"/>
        <a:ext cx="1127548" cy="534840"/>
      </dsp:txXfrm>
    </dsp:sp>
    <dsp:sp modelId="{6A9061B9-7FA1-4F5F-8E15-ACFF296B6D66}">
      <dsp:nvSpPr>
        <dsp:cNvPr id="0" name=""/>
        <dsp:cNvSpPr/>
      </dsp:nvSpPr>
      <dsp:spPr>
        <a:xfrm>
          <a:off x="3278811" y="1955281"/>
          <a:ext cx="1185416" cy="592708"/>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Proposal is distributed to appropriate chairs, associate deans, and deans for review</a:t>
          </a:r>
        </a:p>
      </dsp:txBody>
      <dsp:txXfrm>
        <a:off x="3307745" y="1984215"/>
        <a:ext cx="1127548" cy="534840"/>
      </dsp:txXfrm>
    </dsp:sp>
    <dsp:sp modelId="{A88D37BA-AEAE-47D1-8E94-C59C4E51E6C4}">
      <dsp:nvSpPr>
        <dsp:cNvPr id="0" name=""/>
        <dsp:cNvSpPr/>
      </dsp:nvSpPr>
      <dsp:spPr>
        <a:xfrm>
          <a:off x="2150491" y="2606717"/>
          <a:ext cx="1185416" cy="592708"/>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Proposal is reviewed by the appropriate subcommittee(s)</a:t>
          </a:r>
        </a:p>
      </dsp:txBody>
      <dsp:txXfrm>
        <a:off x="2179425" y="2635651"/>
        <a:ext cx="1127548" cy="534840"/>
      </dsp:txXfrm>
    </dsp:sp>
    <dsp:sp modelId="{22BCBFB8-AD6F-4290-8259-383BC4080BC9}">
      <dsp:nvSpPr>
        <dsp:cNvPr id="0" name=""/>
        <dsp:cNvSpPr/>
      </dsp:nvSpPr>
      <dsp:spPr>
        <a:xfrm>
          <a:off x="1022172" y="1955281"/>
          <a:ext cx="1185416" cy="592708"/>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ISC reviews and makes recommendation to provost</a:t>
          </a:r>
        </a:p>
      </dsp:txBody>
      <dsp:txXfrm>
        <a:off x="1051106" y="1984215"/>
        <a:ext cx="1127548" cy="534840"/>
      </dsp:txXfrm>
    </dsp:sp>
    <dsp:sp modelId="{1D69C97F-B866-474E-8AE3-FEBD9DA64F20}">
      <dsp:nvSpPr>
        <dsp:cNvPr id="0" name=""/>
        <dsp:cNvSpPr/>
      </dsp:nvSpPr>
      <dsp:spPr>
        <a:xfrm>
          <a:off x="1022172" y="652410"/>
          <a:ext cx="1185416" cy="592708"/>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Provost approves or denies prpoposal</a:t>
          </a:r>
        </a:p>
      </dsp:txBody>
      <dsp:txXfrm>
        <a:off x="1051106" y="681344"/>
        <a:ext cx="1127548" cy="53484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6"/>
        <w:category>
          <w:name w:val="General"/>
          <w:gallery w:val="placeholder"/>
        </w:category>
        <w:types>
          <w:type w:val="bbPlcHdr"/>
        </w:types>
        <w:behaviors>
          <w:behavior w:val="content"/>
        </w:behaviors>
        <w:guid w:val="{39EB6073-8EDD-4FD5-A8CD-2C1404B937AC}"/>
      </w:docPartPr>
      <w:docPartBody>
        <w:p w:rsidR="00B173AC" w:rsidRDefault="00082279">
          <w:r w:rsidRPr="000B64BD">
            <w:rPr>
              <w:rStyle w:val="PlaceholderText"/>
            </w:rPr>
            <w:t>Enter any content that you want to repeat, including other content controls. You can also insert this control around table rows in order to repeat parts of a table.</w:t>
          </w:r>
        </w:p>
      </w:docPartBody>
    </w:docPart>
    <w:docPart>
      <w:docPartPr>
        <w:name w:val="7B6B23DD7CA244E8955D955A2D4B7E66"/>
        <w:category>
          <w:name w:val="General"/>
          <w:gallery w:val="placeholder"/>
        </w:category>
        <w:types>
          <w:type w:val="bbPlcHdr"/>
        </w:types>
        <w:behaviors>
          <w:behavior w:val="content"/>
        </w:behaviors>
        <w:guid w:val="{FC39287F-FA58-4A5C-B1F8-96BBF8021630}"/>
      </w:docPartPr>
      <w:docPartBody>
        <w:p w:rsidR="00B173AC" w:rsidRDefault="000000C6" w:rsidP="000000C6">
          <w:pPr>
            <w:pStyle w:val="7B6B23DD7CA244E8955D955A2D4B7E662"/>
          </w:pPr>
          <w:r w:rsidRPr="00004762">
            <w:rPr>
              <w:rStyle w:val="PlaceholderText"/>
              <w:sz w:val="20"/>
              <w:szCs w:val="20"/>
            </w:rPr>
            <w:t>Click or tap here to enter text.</w:t>
          </w:r>
        </w:p>
      </w:docPartBody>
    </w:docPart>
    <w:docPart>
      <w:docPartPr>
        <w:name w:val="F9E8761B6A3142E7B3C9628B41642CF5"/>
        <w:category>
          <w:name w:val="General"/>
          <w:gallery w:val="placeholder"/>
        </w:category>
        <w:types>
          <w:type w:val="bbPlcHdr"/>
        </w:types>
        <w:behaviors>
          <w:behavior w:val="content"/>
        </w:behaviors>
        <w:guid w:val="{F8B882DE-7408-4C29-8040-C99913FE5A88}"/>
      </w:docPartPr>
      <w:docPartBody>
        <w:p w:rsidR="003078FE" w:rsidRDefault="000000C6" w:rsidP="000000C6">
          <w:pPr>
            <w:pStyle w:val="F9E8761B6A3142E7B3C9628B41642CF52"/>
          </w:pPr>
          <w:r w:rsidRPr="00004762">
            <w:rPr>
              <w:rStyle w:val="PlaceholderText"/>
              <w:sz w:val="20"/>
              <w:szCs w:val="20"/>
            </w:rPr>
            <w:t>Click or tap here to enter text.</w:t>
          </w:r>
        </w:p>
      </w:docPartBody>
    </w:docPart>
    <w:docPart>
      <w:docPartPr>
        <w:name w:val="63EAF36B0E164FF3A87AEC326CD93498"/>
        <w:category>
          <w:name w:val="General"/>
          <w:gallery w:val="placeholder"/>
        </w:category>
        <w:types>
          <w:type w:val="bbPlcHdr"/>
        </w:types>
        <w:behaviors>
          <w:behavior w:val="content"/>
        </w:behaviors>
        <w:guid w:val="{65414BDD-2158-43E3-A604-07CFAB539882}"/>
      </w:docPartPr>
      <w:docPartBody>
        <w:p w:rsidR="003078FE" w:rsidRDefault="000000C6" w:rsidP="000000C6">
          <w:pPr>
            <w:pStyle w:val="63EAF36B0E164FF3A87AEC326CD934981"/>
          </w:pPr>
          <w:r w:rsidRPr="00004762">
            <w:rPr>
              <w:rStyle w:val="PlaceholderText"/>
              <w:sz w:val="20"/>
              <w:szCs w:val="20"/>
            </w:rPr>
            <w:t>Click or tap here to enter text.</w:t>
          </w:r>
        </w:p>
      </w:docPartBody>
    </w:docPart>
    <w:docPart>
      <w:docPartPr>
        <w:name w:val="841EF50F8BF14EADA3CA2CF0319321D0"/>
        <w:category>
          <w:name w:val="General"/>
          <w:gallery w:val="placeholder"/>
        </w:category>
        <w:types>
          <w:type w:val="bbPlcHdr"/>
        </w:types>
        <w:behaviors>
          <w:behavior w:val="content"/>
        </w:behaviors>
        <w:guid w:val="{6EE40444-D84C-4E6A-8776-52DA82BAF390}"/>
      </w:docPartPr>
      <w:docPartBody>
        <w:p w:rsidR="000000C6" w:rsidRDefault="000000C6" w:rsidP="000000C6">
          <w:pPr>
            <w:pStyle w:val="841EF50F8BF14EADA3CA2CF0319321D01"/>
          </w:pPr>
          <w:r w:rsidRPr="00654E4A">
            <w:rPr>
              <w:rStyle w:val="PlaceholderText"/>
            </w:rPr>
            <w:t>Click or tap here to enter text.</w:t>
          </w:r>
        </w:p>
      </w:docPartBody>
    </w:docPart>
    <w:docPart>
      <w:docPartPr>
        <w:name w:val="0902C3FAF63A48479B203BB2A578D77E"/>
        <w:category>
          <w:name w:val="General"/>
          <w:gallery w:val="placeholder"/>
        </w:category>
        <w:types>
          <w:type w:val="bbPlcHdr"/>
        </w:types>
        <w:behaviors>
          <w:behavior w:val="content"/>
        </w:behaviors>
        <w:guid w:val="{15583F62-6AAB-4D1E-B5FA-79F41067AFA5}"/>
      </w:docPartPr>
      <w:docPartBody>
        <w:p w:rsidR="000000C6" w:rsidRDefault="000000C6" w:rsidP="000000C6">
          <w:pPr>
            <w:pStyle w:val="0902C3FAF63A48479B203BB2A578D77E1"/>
          </w:pPr>
          <w:r w:rsidRPr="00654E4A">
            <w:rPr>
              <w:rStyle w:val="PlaceholderText"/>
            </w:rPr>
            <w:t>Click or tap here to enter text.</w:t>
          </w:r>
        </w:p>
      </w:docPartBody>
    </w:docPart>
    <w:docPart>
      <w:docPartPr>
        <w:name w:val="95D842A22C824F9F8EAF1D2D2A19FA9E"/>
        <w:category>
          <w:name w:val="General"/>
          <w:gallery w:val="placeholder"/>
        </w:category>
        <w:types>
          <w:type w:val="bbPlcHdr"/>
        </w:types>
        <w:behaviors>
          <w:behavior w:val="content"/>
        </w:behaviors>
        <w:guid w:val="{735AF278-6E52-42D9-B78D-24822192304B}"/>
      </w:docPartPr>
      <w:docPartBody>
        <w:p w:rsidR="000000C6" w:rsidRDefault="000000C6" w:rsidP="000000C6">
          <w:pPr>
            <w:pStyle w:val="95D842A22C824F9F8EAF1D2D2A19FA9E1"/>
          </w:pPr>
          <w:r w:rsidRPr="00654E4A">
            <w:rPr>
              <w:rStyle w:val="PlaceholderText"/>
            </w:rPr>
            <w:t>Click or tap here to enter text.</w:t>
          </w:r>
        </w:p>
      </w:docPartBody>
    </w:docPart>
    <w:docPart>
      <w:docPartPr>
        <w:name w:val="9222D14D76EE4BCC8CCA2D82DF975838"/>
        <w:category>
          <w:name w:val="General"/>
          <w:gallery w:val="placeholder"/>
        </w:category>
        <w:types>
          <w:type w:val="bbPlcHdr"/>
        </w:types>
        <w:behaviors>
          <w:behavior w:val="content"/>
        </w:behaviors>
        <w:guid w:val="{18C7C00A-926E-4A9A-8D0F-6C8285C77A6B}"/>
      </w:docPartPr>
      <w:docPartBody>
        <w:p w:rsidR="008C755E" w:rsidRDefault="000000C6" w:rsidP="000000C6">
          <w:pPr>
            <w:pStyle w:val="9222D14D76EE4BCC8CCA2D82DF975838"/>
          </w:pPr>
          <w:r w:rsidRPr="00654E4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BD7B3FF-13C7-44CC-8E76-133C43F70FE5}"/>
      </w:docPartPr>
      <w:docPartBody>
        <w:p w:rsidR="00991D2B" w:rsidRDefault="00600640">
          <w:r w:rsidRPr="00EF42A9">
            <w:rPr>
              <w:rStyle w:val="PlaceholderText"/>
            </w:rPr>
            <w:t>Click or tap here to enter text.</w:t>
          </w:r>
        </w:p>
      </w:docPartBody>
    </w:docPart>
    <w:docPart>
      <w:docPartPr>
        <w:name w:val="050EB3384AA2854C891F236F6BBE0A02"/>
        <w:category>
          <w:name w:val="General"/>
          <w:gallery w:val="placeholder"/>
        </w:category>
        <w:types>
          <w:type w:val="bbPlcHdr"/>
        </w:types>
        <w:behaviors>
          <w:behavior w:val="content"/>
        </w:behaviors>
        <w:guid w:val="{FAAF3553-BF64-2C43-B2F9-AA062EE421FF}"/>
      </w:docPartPr>
      <w:docPartBody>
        <w:p w:rsidR="0021142F" w:rsidRDefault="00693AD2" w:rsidP="00693AD2">
          <w:pPr>
            <w:pStyle w:val="050EB3384AA2854C891F236F6BBE0A02"/>
          </w:pPr>
          <w:r w:rsidRPr="000B64BD">
            <w:rPr>
              <w:rStyle w:val="PlaceholderText"/>
            </w:rPr>
            <w:t>Enter any content that you want to repeat, including other content controls. You can also insert this control around table rows in order to repeat parts of a table.</w:t>
          </w:r>
        </w:p>
      </w:docPartBody>
    </w:docPart>
    <w:docPart>
      <w:docPartPr>
        <w:name w:val="73C750C34727D54D8C5DA745E58794A0"/>
        <w:category>
          <w:name w:val="General"/>
          <w:gallery w:val="placeholder"/>
        </w:category>
        <w:types>
          <w:type w:val="bbPlcHdr"/>
        </w:types>
        <w:behaviors>
          <w:behavior w:val="content"/>
        </w:behaviors>
        <w:guid w:val="{D580B387-E2B9-9044-8657-0CB7F854CB4F}"/>
      </w:docPartPr>
      <w:docPartBody>
        <w:p w:rsidR="0021142F" w:rsidRDefault="00693AD2" w:rsidP="00693AD2">
          <w:pPr>
            <w:pStyle w:val="73C750C34727D54D8C5DA745E58794A0"/>
          </w:pPr>
          <w:r w:rsidRPr="00004762">
            <w:rPr>
              <w:rStyle w:val="PlaceholderText"/>
              <w:sz w:val="20"/>
              <w:szCs w:val="20"/>
            </w:rPr>
            <w:t>Click or tap here to enter text.</w:t>
          </w:r>
        </w:p>
      </w:docPartBody>
    </w:docPart>
    <w:docPart>
      <w:docPartPr>
        <w:name w:val="C7EA464D47FB7C4F927F8491C1C8FD23"/>
        <w:category>
          <w:name w:val="General"/>
          <w:gallery w:val="placeholder"/>
        </w:category>
        <w:types>
          <w:type w:val="bbPlcHdr"/>
        </w:types>
        <w:behaviors>
          <w:behavior w:val="content"/>
        </w:behaviors>
        <w:guid w:val="{B49FB01B-4059-8C4E-888A-58C18F21B846}"/>
      </w:docPartPr>
      <w:docPartBody>
        <w:p w:rsidR="0021142F" w:rsidRDefault="00693AD2" w:rsidP="00693AD2">
          <w:pPr>
            <w:pStyle w:val="C7EA464D47FB7C4F927F8491C1C8FD23"/>
          </w:pPr>
          <w:r w:rsidRPr="000B64BD">
            <w:rPr>
              <w:rStyle w:val="PlaceholderText"/>
            </w:rPr>
            <w:t>Enter any content that you want to repeat, including other content controls. You can also insert this control around table rows in order to repeat parts of a table.</w:t>
          </w:r>
        </w:p>
      </w:docPartBody>
    </w:docPart>
    <w:docPart>
      <w:docPartPr>
        <w:name w:val="9E74C5EF39879A498E602539C9B1D817"/>
        <w:category>
          <w:name w:val="General"/>
          <w:gallery w:val="placeholder"/>
        </w:category>
        <w:types>
          <w:type w:val="bbPlcHdr"/>
        </w:types>
        <w:behaviors>
          <w:behavior w:val="content"/>
        </w:behaviors>
        <w:guid w:val="{4CF7D72C-3596-8849-B9C9-2C0B848FA5AA}"/>
      </w:docPartPr>
      <w:docPartBody>
        <w:p w:rsidR="0021142F" w:rsidRDefault="00693AD2" w:rsidP="00693AD2">
          <w:pPr>
            <w:pStyle w:val="9E74C5EF39879A498E602539C9B1D817"/>
          </w:pPr>
          <w:r w:rsidRPr="00EF42A9">
            <w:rPr>
              <w:rStyle w:val="PlaceholderText"/>
            </w:rPr>
            <w:t>Click or tap here to enter text.</w:t>
          </w:r>
        </w:p>
      </w:docPartBody>
    </w:docPart>
    <w:docPart>
      <w:docPartPr>
        <w:name w:val="7A4B3FBCDB98224E9BFA3B420748DA7C"/>
        <w:category>
          <w:name w:val="General"/>
          <w:gallery w:val="placeholder"/>
        </w:category>
        <w:types>
          <w:type w:val="bbPlcHdr"/>
        </w:types>
        <w:behaviors>
          <w:behavior w:val="content"/>
        </w:behaviors>
        <w:guid w:val="{271164C9-DEC2-0A4D-91E1-C1BE152A18B3}"/>
      </w:docPartPr>
      <w:docPartBody>
        <w:p w:rsidR="00000000" w:rsidRDefault="007364AC" w:rsidP="007364AC">
          <w:pPr>
            <w:pStyle w:val="7A4B3FBCDB98224E9BFA3B420748DA7C"/>
          </w:pPr>
          <w:r w:rsidRPr="000B64BD">
            <w:rPr>
              <w:rStyle w:val="PlaceholderText"/>
            </w:rPr>
            <w:t>Enter any content that you want to repeat, including other content controls. You can also insert this control around table rows in order to repeat parts of a table.</w:t>
          </w:r>
        </w:p>
      </w:docPartBody>
    </w:docPart>
    <w:docPart>
      <w:docPartPr>
        <w:name w:val="9B39D892BDCEDC46AB71784D85B499FF"/>
        <w:category>
          <w:name w:val="General"/>
          <w:gallery w:val="placeholder"/>
        </w:category>
        <w:types>
          <w:type w:val="bbPlcHdr"/>
        </w:types>
        <w:behaviors>
          <w:behavior w:val="content"/>
        </w:behaviors>
        <w:guid w:val="{E15F21DA-3743-9C47-817D-87A952DE6670}"/>
      </w:docPartPr>
      <w:docPartBody>
        <w:p w:rsidR="00000000" w:rsidRDefault="007364AC" w:rsidP="007364AC">
          <w:pPr>
            <w:pStyle w:val="9B39D892BDCEDC46AB71784D85B499FF"/>
          </w:pPr>
          <w:r w:rsidRPr="00EF42A9">
            <w:rPr>
              <w:rStyle w:val="PlaceholderText"/>
            </w:rPr>
            <w:t>Click or tap here to enter text.</w:t>
          </w:r>
        </w:p>
      </w:docPartBody>
    </w:docPart>
    <w:docPart>
      <w:docPartPr>
        <w:name w:val="77215919ED96A34DAB467DE0838868CC"/>
        <w:category>
          <w:name w:val="General"/>
          <w:gallery w:val="placeholder"/>
        </w:category>
        <w:types>
          <w:type w:val="bbPlcHdr"/>
        </w:types>
        <w:behaviors>
          <w:behavior w:val="content"/>
        </w:behaviors>
        <w:guid w:val="{A05A7299-F64B-7E4C-854B-C444AFF88F5F}"/>
      </w:docPartPr>
      <w:docPartBody>
        <w:p w:rsidR="00000000" w:rsidRDefault="007364AC" w:rsidP="007364AC">
          <w:pPr>
            <w:pStyle w:val="77215919ED96A34DAB467DE0838868CC"/>
          </w:pPr>
          <w:r w:rsidRPr="000B64BD">
            <w:rPr>
              <w:rStyle w:val="PlaceholderText"/>
            </w:rPr>
            <w:t>Enter any content that you want to repeat, including other content controls. You can also insert this control around table rows in order to repeat parts of a table.</w:t>
          </w:r>
        </w:p>
      </w:docPartBody>
    </w:docPart>
    <w:docPart>
      <w:docPartPr>
        <w:name w:val="BB1F985620F2784DA9A144F4BD51E768"/>
        <w:category>
          <w:name w:val="General"/>
          <w:gallery w:val="placeholder"/>
        </w:category>
        <w:types>
          <w:type w:val="bbPlcHdr"/>
        </w:types>
        <w:behaviors>
          <w:behavior w:val="content"/>
        </w:behaviors>
        <w:guid w:val="{CC289027-E903-D04A-A061-BA60BB1FB841}"/>
      </w:docPartPr>
      <w:docPartBody>
        <w:p w:rsidR="00000000" w:rsidRDefault="007364AC" w:rsidP="007364AC">
          <w:pPr>
            <w:pStyle w:val="BB1F985620F2784DA9A144F4BD51E768"/>
          </w:pPr>
          <w:r w:rsidRPr="00EF42A9">
            <w:rPr>
              <w:rStyle w:val="PlaceholderText"/>
            </w:rPr>
            <w:t>Click or tap here to enter text.</w:t>
          </w:r>
        </w:p>
      </w:docPartBody>
    </w:docPart>
    <w:docPart>
      <w:docPartPr>
        <w:name w:val="6226309CB273A74AA2DFF26A96B3422C"/>
        <w:category>
          <w:name w:val="General"/>
          <w:gallery w:val="placeholder"/>
        </w:category>
        <w:types>
          <w:type w:val="bbPlcHdr"/>
        </w:types>
        <w:behaviors>
          <w:behavior w:val="content"/>
        </w:behaviors>
        <w:guid w:val="{686FB65C-DB19-1D46-875A-DA085967E339}"/>
      </w:docPartPr>
      <w:docPartBody>
        <w:p w:rsidR="00000000" w:rsidRDefault="007364AC" w:rsidP="007364AC">
          <w:pPr>
            <w:pStyle w:val="6226309CB273A74AA2DFF26A96B3422C"/>
          </w:pPr>
          <w:r w:rsidRPr="000B64BD">
            <w:rPr>
              <w:rStyle w:val="PlaceholderText"/>
            </w:rPr>
            <w:t>Enter any content that you want to repeat, including other content controls. You can also insert this control around table rows in order to repeat parts of a table.</w:t>
          </w:r>
        </w:p>
      </w:docPartBody>
    </w:docPart>
    <w:docPart>
      <w:docPartPr>
        <w:name w:val="687A3D570C2B0A43AAC93E3F8B87688C"/>
        <w:category>
          <w:name w:val="General"/>
          <w:gallery w:val="placeholder"/>
        </w:category>
        <w:types>
          <w:type w:val="bbPlcHdr"/>
        </w:types>
        <w:behaviors>
          <w:behavior w:val="content"/>
        </w:behaviors>
        <w:guid w:val="{05999F46-ED88-0C4E-8F5C-B76D3705868D}"/>
      </w:docPartPr>
      <w:docPartBody>
        <w:p w:rsidR="00000000" w:rsidRDefault="007364AC" w:rsidP="007364AC">
          <w:pPr>
            <w:pStyle w:val="687A3D570C2B0A43AAC93E3F8B87688C"/>
          </w:pPr>
          <w:r w:rsidRPr="00004762">
            <w:rPr>
              <w:rStyle w:val="PlaceholderText"/>
              <w:sz w:val="20"/>
              <w:szCs w:val="20"/>
            </w:rPr>
            <w:t>Click or tap here to enter text.</w:t>
          </w:r>
        </w:p>
      </w:docPartBody>
    </w:docPart>
    <w:docPart>
      <w:docPartPr>
        <w:name w:val="D1E9BB82B7A6444989F4D4B4888F83F9"/>
        <w:category>
          <w:name w:val="General"/>
          <w:gallery w:val="placeholder"/>
        </w:category>
        <w:types>
          <w:type w:val="bbPlcHdr"/>
        </w:types>
        <w:behaviors>
          <w:behavior w:val="content"/>
        </w:behaviors>
        <w:guid w:val="{CCC2609B-6A12-BE47-8967-5C0EEDEF8CCA}"/>
      </w:docPartPr>
      <w:docPartBody>
        <w:p w:rsidR="00000000" w:rsidRDefault="007364AC" w:rsidP="007364AC">
          <w:pPr>
            <w:pStyle w:val="D1E9BB82B7A6444989F4D4B4888F83F9"/>
          </w:pPr>
          <w:r w:rsidRPr="000B64BD">
            <w:rPr>
              <w:rStyle w:val="PlaceholderText"/>
            </w:rPr>
            <w:t>Enter any content that you want to repeat, including other content controls. You can also insert this control around table rows in order to repeat parts of a table.</w:t>
          </w:r>
        </w:p>
      </w:docPartBody>
    </w:docPart>
    <w:docPart>
      <w:docPartPr>
        <w:name w:val="B351B1284FE06D4DBE08D007A08E4FA6"/>
        <w:category>
          <w:name w:val="General"/>
          <w:gallery w:val="placeholder"/>
        </w:category>
        <w:types>
          <w:type w:val="bbPlcHdr"/>
        </w:types>
        <w:behaviors>
          <w:behavior w:val="content"/>
        </w:behaviors>
        <w:guid w:val="{B9E9C91E-3B3E-8949-AA56-CA7B4DCFB474}"/>
      </w:docPartPr>
      <w:docPartBody>
        <w:p w:rsidR="00000000" w:rsidRDefault="007364AC" w:rsidP="007364AC">
          <w:pPr>
            <w:pStyle w:val="B351B1284FE06D4DBE08D007A08E4FA6"/>
          </w:pPr>
          <w:r w:rsidRPr="00004762">
            <w:rPr>
              <w:rStyle w:val="PlaceholderText"/>
              <w:sz w:val="20"/>
              <w:szCs w:val="2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0D4"/>
    <w:rsid w:val="000000C6"/>
    <w:rsid w:val="00082279"/>
    <w:rsid w:val="00150F6F"/>
    <w:rsid w:val="0021142F"/>
    <w:rsid w:val="002C039E"/>
    <w:rsid w:val="003078FE"/>
    <w:rsid w:val="00423EB4"/>
    <w:rsid w:val="005C50D4"/>
    <w:rsid w:val="00600640"/>
    <w:rsid w:val="00693AD2"/>
    <w:rsid w:val="006A720B"/>
    <w:rsid w:val="007364AC"/>
    <w:rsid w:val="007418E0"/>
    <w:rsid w:val="007B7BF3"/>
    <w:rsid w:val="00804D06"/>
    <w:rsid w:val="00872AE1"/>
    <w:rsid w:val="00873DEF"/>
    <w:rsid w:val="008C755E"/>
    <w:rsid w:val="0095527D"/>
    <w:rsid w:val="00991D2B"/>
    <w:rsid w:val="00AC5683"/>
    <w:rsid w:val="00B173AC"/>
    <w:rsid w:val="00B7077B"/>
    <w:rsid w:val="00C87B45"/>
    <w:rsid w:val="00CB76D7"/>
    <w:rsid w:val="00DA7336"/>
    <w:rsid w:val="00E00A74"/>
    <w:rsid w:val="00E0672F"/>
    <w:rsid w:val="00F6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20A3D1B907492799BEAB7B138D8626">
    <w:name w:val="AC20A3D1B907492799BEAB7B138D8626"/>
  </w:style>
  <w:style w:type="paragraph" w:customStyle="1" w:styleId="51FD33A81EEA4D52ADDD9BD333071CA4">
    <w:name w:val="51FD33A81EEA4D52ADDD9BD333071CA4"/>
  </w:style>
  <w:style w:type="paragraph" w:customStyle="1" w:styleId="CD52933679C04201A96E527A9D16342C">
    <w:name w:val="CD52933679C04201A96E527A9D16342C"/>
  </w:style>
  <w:style w:type="paragraph" w:customStyle="1" w:styleId="5A6B37387B5447D2863B976D18EFAFD4">
    <w:name w:val="5A6B37387B5447D2863B976D18EFAFD4"/>
  </w:style>
  <w:style w:type="paragraph" w:customStyle="1" w:styleId="921629E9ED584E4293E3613BECDA503A">
    <w:name w:val="921629E9ED584E4293E3613BECDA503A"/>
  </w:style>
  <w:style w:type="paragraph" w:customStyle="1" w:styleId="E14F398C8F174553B1A63474CDA48DE4">
    <w:name w:val="E14F398C8F174553B1A63474CDA48DE4"/>
  </w:style>
  <w:style w:type="paragraph" w:customStyle="1" w:styleId="B48EF1999CAB4EB5BC6AA75E4237F3E2">
    <w:name w:val="B48EF1999CAB4EB5BC6AA75E4237F3E2"/>
  </w:style>
  <w:style w:type="paragraph" w:customStyle="1" w:styleId="F87E3B6BCABE4C62A1B312AEBC4137DD">
    <w:name w:val="F87E3B6BCABE4C62A1B312AEBC4137DD"/>
  </w:style>
  <w:style w:type="paragraph" w:customStyle="1" w:styleId="516CEBE1364E48F8AF88D515048B916E">
    <w:name w:val="516CEBE1364E48F8AF88D515048B916E"/>
  </w:style>
  <w:style w:type="character" w:styleId="Strong">
    <w:name w:val="Strong"/>
    <w:basedOn w:val="DefaultParagraphFont"/>
    <w:uiPriority w:val="22"/>
    <w:qFormat/>
    <w:rsid w:val="00082279"/>
    <w:rPr>
      <w:b/>
      <w:bCs/>
    </w:rPr>
  </w:style>
  <w:style w:type="paragraph" w:customStyle="1" w:styleId="E40A227C556245FD989476828E7D0CE4">
    <w:name w:val="E40A227C556245FD989476828E7D0CE4"/>
  </w:style>
  <w:style w:type="paragraph" w:customStyle="1" w:styleId="C7AF8CFAEAC3453B97FA863EFA29B395">
    <w:name w:val="C7AF8CFAEAC3453B97FA863EFA29B395"/>
  </w:style>
  <w:style w:type="paragraph" w:customStyle="1" w:styleId="1AE1FA8F8CC14C75AB12A8008B038381">
    <w:name w:val="1AE1FA8F8CC14C75AB12A8008B038381"/>
  </w:style>
  <w:style w:type="paragraph" w:customStyle="1" w:styleId="0E29C0F77E7946DFB29882AD1FA27D27">
    <w:name w:val="0E29C0F77E7946DFB29882AD1FA27D27"/>
  </w:style>
  <w:style w:type="paragraph" w:customStyle="1" w:styleId="72238FEDC9FA45ABB95A037CF0B6333F">
    <w:name w:val="72238FEDC9FA45ABB95A037CF0B6333F"/>
  </w:style>
  <w:style w:type="paragraph" w:customStyle="1" w:styleId="5800A6A74B744AF18996FA5208DEDF0D">
    <w:name w:val="5800A6A74B744AF18996FA5208DEDF0D"/>
  </w:style>
  <w:style w:type="paragraph" w:customStyle="1" w:styleId="40FC99F81FEE4C7FAD16764E5B8D8443">
    <w:name w:val="40FC99F81FEE4C7FAD16764E5B8D8443"/>
  </w:style>
  <w:style w:type="paragraph" w:customStyle="1" w:styleId="EEDA777E180D48F4989E07C1574F68C7">
    <w:name w:val="EEDA777E180D48F4989E07C1574F68C7"/>
  </w:style>
  <w:style w:type="paragraph" w:customStyle="1" w:styleId="2EC2C6631BF94D48A2C74D3D2017C903">
    <w:name w:val="2EC2C6631BF94D48A2C74D3D2017C903"/>
  </w:style>
  <w:style w:type="paragraph" w:customStyle="1" w:styleId="5C81E09B2D544B42A76A9299AAC5CDA3">
    <w:name w:val="5C81E09B2D544B42A76A9299AAC5CDA3"/>
  </w:style>
  <w:style w:type="paragraph" w:customStyle="1" w:styleId="405B0659BF0D46A8A0DA99F6653DF32E">
    <w:name w:val="405B0659BF0D46A8A0DA99F6653DF32E"/>
  </w:style>
  <w:style w:type="paragraph" w:customStyle="1" w:styleId="75C3160BC8FA4799BA64E0C7DA5CFF48">
    <w:name w:val="75C3160BC8FA4799BA64E0C7DA5CFF48"/>
  </w:style>
  <w:style w:type="paragraph" w:customStyle="1" w:styleId="5DC388F6E34245D5832D6F5C2C4E8DB9">
    <w:name w:val="5DC388F6E34245D5832D6F5C2C4E8DB9"/>
  </w:style>
  <w:style w:type="paragraph" w:customStyle="1" w:styleId="48474A5AA1854DFDAD963B04DB40FB60">
    <w:name w:val="48474A5AA1854DFDAD963B04DB40FB60"/>
  </w:style>
  <w:style w:type="paragraph" w:customStyle="1" w:styleId="99DE42314B8744869B191A810C3EBE2C">
    <w:name w:val="99DE42314B8744869B191A810C3EBE2C"/>
  </w:style>
  <w:style w:type="paragraph" w:customStyle="1" w:styleId="3679CDDA08984D9F957AF3EBDDF03ECC">
    <w:name w:val="3679CDDA08984D9F957AF3EBDDF03ECC"/>
  </w:style>
  <w:style w:type="paragraph" w:customStyle="1" w:styleId="6FEAAFB1B075414FBA4E455A8BA71226">
    <w:name w:val="6FEAAFB1B075414FBA4E455A8BA71226"/>
  </w:style>
  <w:style w:type="paragraph" w:customStyle="1" w:styleId="F5E49BC57F62498085B64520C464EA30">
    <w:name w:val="F5E49BC57F62498085B64520C464EA30"/>
  </w:style>
  <w:style w:type="paragraph" w:customStyle="1" w:styleId="7B602E276AFE470693C7481FC5CF140D">
    <w:name w:val="7B602E276AFE470693C7481FC5CF140D"/>
  </w:style>
  <w:style w:type="paragraph" w:customStyle="1" w:styleId="96ABD5B377A14EA4858520955BD8ABF8">
    <w:name w:val="96ABD5B377A14EA4858520955BD8ABF8"/>
  </w:style>
  <w:style w:type="paragraph" w:customStyle="1" w:styleId="5700B61AB6C3466A80835B442A2DCCBA">
    <w:name w:val="5700B61AB6C3466A80835B442A2DCCBA"/>
  </w:style>
  <w:style w:type="paragraph" w:customStyle="1" w:styleId="30D52F3BDDEC4369B79AD40CEF9A464F">
    <w:name w:val="30D52F3BDDEC4369B79AD40CEF9A464F"/>
  </w:style>
  <w:style w:type="paragraph" w:customStyle="1" w:styleId="86914A6810B74FC59B97CBB28B8E92BC">
    <w:name w:val="86914A6810B74FC59B97CBB28B8E92BC"/>
  </w:style>
  <w:style w:type="paragraph" w:customStyle="1" w:styleId="A4B021B8B1BC454FA11669832A3FB530">
    <w:name w:val="A4B021B8B1BC454FA11669832A3FB530"/>
  </w:style>
  <w:style w:type="character" w:styleId="PlaceholderText">
    <w:name w:val="Placeholder Text"/>
    <w:basedOn w:val="DefaultParagraphFont"/>
    <w:uiPriority w:val="99"/>
    <w:semiHidden/>
    <w:rsid w:val="007364AC"/>
    <w:rPr>
      <w:color w:val="808080"/>
    </w:rPr>
  </w:style>
  <w:style w:type="paragraph" w:customStyle="1" w:styleId="E40A227C556245FD989476828E7D0CE41">
    <w:name w:val="E40A227C556245FD989476828E7D0CE41"/>
    <w:rsid w:val="00082279"/>
    <w:rPr>
      <w:rFonts w:eastAsiaTheme="minorHAnsi"/>
    </w:rPr>
  </w:style>
  <w:style w:type="paragraph" w:customStyle="1" w:styleId="1AE1FA8F8CC14C75AB12A8008B0383811">
    <w:name w:val="1AE1FA8F8CC14C75AB12A8008B0383811"/>
    <w:rsid w:val="00082279"/>
    <w:rPr>
      <w:rFonts w:eastAsiaTheme="minorHAnsi"/>
    </w:rPr>
  </w:style>
  <w:style w:type="paragraph" w:customStyle="1" w:styleId="CDEB7CF9EA8145CAA5C8F655519EB312">
    <w:name w:val="CDEB7CF9EA8145CAA5C8F655519EB312"/>
    <w:rsid w:val="00082279"/>
    <w:pPr>
      <w:spacing w:before="360"/>
    </w:pPr>
    <w:rPr>
      <w:rFonts w:eastAsiaTheme="minorHAnsi"/>
    </w:rPr>
  </w:style>
  <w:style w:type="paragraph" w:customStyle="1" w:styleId="E40A227C556245FD989476828E7D0CE42">
    <w:name w:val="E40A227C556245FD989476828E7D0CE42"/>
    <w:rsid w:val="00082279"/>
    <w:rPr>
      <w:rFonts w:eastAsiaTheme="minorHAnsi"/>
    </w:rPr>
  </w:style>
  <w:style w:type="paragraph" w:customStyle="1" w:styleId="1AE1FA8F8CC14C75AB12A8008B0383812">
    <w:name w:val="1AE1FA8F8CC14C75AB12A8008B0383812"/>
    <w:rsid w:val="00082279"/>
    <w:rPr>
      <w:rFonts w:eastAsiaTheme="minorHAnsi"/>
    </w:rPr>
  </w:style>
  <w:style w:type="paragraph" w:customStyle="1" w:styleId="7B6B23DD7CA244E8955D955A2D4B7E66">
    <w:name w:val="7B6B23DD7CA244E8955D955A2D4B7E66"/>
    <w:rsid w:val="00082279"/>
  </w:style>
  <w:style w:type="paragraph" w:customStyle="1" w:styleId="B9A3946AE4CA4A94B54A11A9F9383EDB">
    <w:name w:val="B9A3946AE4CA4A94B54A11A9F9383EDB"/>
    <w:rsid w:val="00082279"/>
  </w:style>
  <w:style w:type="paragraph" w:customStyle="1" w:styleId="39032AEBB41E48BB8A040EEB12654542">
    <w:name w:val="39032AEBB41E48BB8A040EEB12654542"/>
    <w:rsid w:val="00082279"/>
  </w:style>
  <w:style w:type="paragraph" w:customStyle="1" w:styleId="C3B2CFB4455D4BAA8B65EB45F82BDA06">
    <w:name w:val="C3B2CFB4455D4BAA8B65EB45F82BDA06"/>
    <w:rsid w:val="00082279"/>
  </w:style>
  <w:style w:type="paragraph" w:customStyle="1" w:styleId="D9E19F002D18485F85126D439C6C85E3">
    <w:name w:val="D9E19F002D18485F85126D439C6C85E3"/>
    <w:rsid w:val="00082279"/>
  </w:style>
  <w:style w:type="paragraph" w:customStyle="1" w:styleId="AEA4509136CF44539AD2B9D82C147CAC">
    <w:name w:val="AEA4509136CF44539AD2B9D82C147CAC"/>
    <w:rsid w:val="00B173AC"/>
  </w:style>
  <w:style w:type="paragraph" w:customStyle="1" w:styleId="B356E01123564CC9AE976E44C9840F8A">
    <w:name w:val="B356E01123564CC9AE976E44C9840F8A"/>
    <w:rsid w:val="00B173AC"/>
  </w:style>
  <w:style w:type="paragraph" w:customStyle="1" w:styleId="3939D03EF89E4B038712ED190820735D">
    <w:name w:val="3939D03EF89E4B038712ED190820735D"/>
    <w:rsid w:val="00B173AC"/>
  </w:style>
  <w:style w:type="paragraph" w:customStyle="1" w:styleId="9927B90D8E5047ACB85F8B26E0A77CDE">
    <w:name w:val="9927B90D8E5047ACB85F8B26E0A77CDE"/>
    <w:rsid w:val="00B173AC"/>
  </w:style>
  <w:style w:type="paragraph" w:customStyle="1" w:styleId="8AF47949C1A54E9E891BBC9756D116D4">
    <w:name w:val="8AF47949C1A54E9E891BBC9756D116D4"/>
    <w:rsid w:val="00B173AC"/>
  </w:style>
  <w:style w:type="paragraph" w:customStyle="1" w:styleId="05EBDEADFCE146C0913D48229B9D0F04">
    <w:name w:val="05EBDEADFCE146C0913D48229B9D0F04"/>
    <w:rsid w:val="00B173AC"/>
  </w:style>
  <w:style w:type="paragraph" w:customStyle="1" w:styleId="2C5B69DB353247FAA4E298276B148ECC">
    <w:name w:val="2C5B69DB353247FAA4E298276B148ECC"/>
    <w:rsid w:val="00B173AC"/>
  </w:style>
  <w:style w:type="paragraph" w:customStyle="1" w:styleId="8B1C1AA3B14F47E285004A2F84D31A97">
    <w:name w:val="8B1C1AA3B14F47E285004A2F84D31A97"/>
    <w:rsid w:val="00B173AC"/>
  </w:style>
  <w:style w:type="paragraph" w:customStyle="1" w:styleId="FB78C7355EF542D59C23C99BD0380943">
    <w:name w:val="FB78C7355EF542D59C23C99BD0380943"/>
    <w:rsid w:val="00B173AC"/>
  </w:style>
  <w:style w:type="paragraph" w:customStyle="1" w:styleId="F9E8761B6A3142E7B3C9628B41642CF5">
    <w:name w:val="F9E8761B6A3142E7B3C9628B41642CF5"/>
    <w:rsid w:val="003078FE"/>
  </w:style>
  <w:style w:type="paragraph" w:customStyle="1" w:styleId="CDEB7CF9EA8145CAA5C8F655519EB3121">
    <w:name w:val="CDEB7CF9EA8145CAA5C8F655519EB3121"/>
    <w:rsid w:val="003078FE"/>
    <w:pPr>
      <w:spacing w:before="360"/>
    </w:pPr>
    <w:rPr>
      <w:rFonts w:eastAsiaTheme="minorHAnsi"/>
    </w:rPr>
  </w:style>
  <w:style w:type="paragraph" w:customStyle="1" w:styleId="F9E8761B6A3142E7B3C9628B41642CF51">
    <w:name w:val="F9E8761B6A3142E7B3C9628B41642CF51"/>
    <w:rsid w:val="003078FE"/>
    <w:rPr>
      <w:rFonts w:eastAsiaTheme="minorHAnsi"/>
    </w:rPr>
  </w:style>
  <w:style w:type="paragraph" w:customStyle="1" w:styleId="7B6B23DD7CA244E8955D955A2D4B7E661">
    <w:name w:val="7B6B23DD7CA244E8955D955A2D4B7E661"/>
    <w:rsid w:val="003078FE"/>
    <w:pPr>
      <w:spacing w:after="480"/>
    </w:pPr>
    <w:rPr>
      <w:rFonts w:eastAsiaTheme="minorHAnsi"/>
    </w:rPr>
  </w:style>
  <w:style w:type="paragraph" w:customStyle="1" w:styleId="63EAF36B0E164FF3A87AEC326CD93498">
    <w:name w:val="63EAF36B0E164FF3A87AEC326CD93498"/>
    <w:rsid w:val="003078FE"/>
    <w:rPr>
      <w:rFonts w:eastAsiaTheme="minorHAnsi"/>
    </w:rPr>
  </w:style>
  <w:style w:type="paragraph" w:customStyle="1" w:styleId="841EF50F8BF14EADA3CA2CF0319321D0">
    <w:name w:val="841EF50F8BF14EADA3CA2CF0319321D0"/>
    <w:rsid w:val="000000C6"/>
  </w:style>
  <w:style w:type="paragraph" w:customStyle="1" w:styleId="0902C3FAF63A48479B203BB2A578D77E">
    <w:name w:val="0902C3FAF63A48479B203BB2A578D77E"/>
    <w:rsid w:val="000000C6"/>
  </w:style>
  <w:style w:type="paragraph" w:customStyle="1" w:styleId="95D842A22C824F9F8EAF1D2D2A19FA9E">
    <w:name w:val="95D842A22C824F9F8EAF1D2D2A19FA9E"/>
    <w:rsid w:val="000000C6"/>
  </w:style>
  <w:style w:type="paragraph" w:customStyle="1" w:styleId="6A0ECC5ADBCF47FB9480749FB6ED2FE8">
    <w:name w:val="6A0ECC5ADBCF47FB9480749FB6ED2FE8"/>
    <w:rsid w:val="000000C6"/>
  </w:style>
  <w:style w:type="paragraph" w:customStyle="1" w:styleId="8FEC8D824CEE4AAD9C08D756D6216E15">
    <w:name w:val="8FEC8D824CEE4AAD9C08D756D6216E15"/>
    <w:rsid w:val="000000C6"/>
  </w:style>
  <w:style w:type="paragraph" w:customStyle="1" w:styleId="B9EEE5E299A04B44A5842E4770AE127C">
    <w:name w:val="B9EEE5E299A04B44A5842E4770AE127C"/>
    <w:rsid w:val="000000C6"/>
  </w:style>
  <w:style w:type="paragraph" w:customStyle="1" w:styleId="0112931363D24BDC88FB81256893C89A">
    <w:name w:val="0112931363D24BDC88FB81256893C89A"/>
    <w:rsid w:val="000000C6"/>
  </w:style>
  <w:style w:type="paragraph" w:customStyle="1" w:styleId="62529E2D12EB488BAACA9A4ED4B63C54">
    <w:name w:val="62529E2D12EB488BAACA9A4ED4B63C54"/>
    <w:rsid w:val="000000C6"/>
  </w:style>
  <w:style w:type="paragraph" w:customStyle="1" w:styleId="7E5CA0A0EBFA4A1B8AA94EB7AF00AEA2">
    <w:name w:val="7E5CA0A0EBFA4A1B8AA94EB7AF00AEA2"/>
    <w:rsid w:val="000000C6"/>
  </w:style>
  <w:style w:type="paragraph" w:customStyle="1" w:styleId="A5149FB0494E4C799FED896D2177CC08">
    <w:name w:val="A5149FB0494E4C799FED896D2177CC08"/>
    <w:rsid w:val="000000C6"/>
  </w:style>
  <w:style w:type="paragraph" w:customStyle="1" w:styleId="E385DA2FA82046C6B5F844B2BF9513E4">
    <w:name w:val="E385DA2FA82046C6B5F844B2BF9513E4"/>
    <w:rsid w:val="000000C6"/>
  </w:style>
  <w:style w:type="paragraph" w:customStyle="1" w:styleId="6DE28835DEE8462D8D095D1FEC1A2855">
    <w:name w:val="6DE28835DEE8462D8D095D1FEC1A2855"/>
    <w:rsid w:val="000000C6"/>
  </w:style>
  <w:style w:type="paragraph" w:customStyle="1" w:styleId="67E5E46758A849D286D4039D87B36FA1">
    <w:name w:val="67E5E46758A849D286D4039D87B36FA1"/>
    <w:rsid w:val="000000C6"/>
  </w:style>
  <w:style w:type="paragraph" w:customStyle="1" w:styleId="FEAE9C6C8DA04F9CADDB8196CEADD753">
    <w:name w:val="FEAE9C6C8DA04F9CADDB8196CEADD753"/>
    <w:rsid w:val="000000C6"/>
  </w:style>
  <w:style w:type="paragraph" w:customStyle="1" w:styleId="9222D14D76EE4BCC8CCA2D82DF975838">
    <w:name w:val="9222D14D76EE4BCC8CCA2D82DF975838"/>
    <w:rsid w:val="000000C6"/>
    <w:pPr>
      <w:spacing w:before="360"/>
    </w:pPr>
    <w:rPr>
      <w:rFonts w:eastAsiaTheme="minorHAnsi"/>
    </w:rPr>
  </w:style>
  <w:style w:type="paragraph" w:customStyle="1" w:styleId="F9E8761B6A3142E7B3C9628B41642CF52">
    <w:name w:val="F9E8761B6A3142E7B3C9628B41642CF52"/>
    <w:rsid w:val="000000C6"/>
    <w:rPr>
      <w:rFonts w:eastAsiaTheme="minorHAnsi"/>
    </w:rPr>
  </w:style>
  <w:style w:type="paragraph" w:customStyle="1" w:styleId="7B6B23DD7CA244E8955D955A2D4B7E662">
    <w:name w:val="7B6B23DD7CA244E8955D955A2D4B7E662"/>
    <w:rsid w:val="000000C6"/>
    <w:pPr>
      <w:spacing w:after="480"/>
    </w:pPr>
    <w:rPr>
      <w:rFonts w:eastAsiaTheme="minorHAnsi"/>
    </w:rPr>
  </w:style>
  <w:style w:type="paragraph" w:customStyle="1" w:styleId="63EAF36B0E164FF3A87AEC326CD934981">
    <w:name w:val="63EAF36B0E164FF3A87AEC326CD934981"/>
    <w:rsid w:val="000000C6"/>
    <w:rPr>
      <w:rFonts w:eastAsiaTheme="minorHAnsi"/>
    </w:rPr>
  </w:style>
  <w:style w:type="paragraph" w:customStyle="1" w:styleId="841EF50F8BF14EADA3CA2CF0319321D01">
    <w:name w:val="841EF50F8BF14EADA3CA2CF0319321D01"/>
    <w:rsid w:val="000000C6"/>
    <w:rPr>
      <w:rFonts w:eastAsiaTheme="minorHAnsi"/>
    </w:rPr>
  </w:style>
  <w:style w:type="paragraph" w:customStyle="1" w:styleId="0902C3FAF63A48479B203BB2A578D77E1">
    <w:name w:val="0902C3FAF63A48479B203BB2A578D77E1"/>
    <w:rsid w:val="000000C6"/>
    <w:rPr>
      <w:rFonts w:eastAsiaTheme="minorHAnsi"/>
    </w:rPr>
  </w:style>
  <w:style w:type="paragraph" w:customStyle="1" w:styleId="95D842A22C824F9F8EAF1D2D2A19FA9E1">
    <w:name w:val="95D842A22C824F9F8EAF1D2D2A19FA9E1"/>
    <w:rsid w:val="000000C6"/>
    <w:rPr>
      <w:rFonts w:eastAsiaTheme="minorHAnsi"/>
    </w:rPr>
  </w:style>
  <w:style w:type="paragraph" w:customStyle="1" w:styleId="271546BD732542ACA15AC147DA9E586B">
    <w:name w:val="271546BD732542ACA15AC147DA9E586B"/>
    <w:rsid w:val="000000C6"/>
    <w:rPr>
      <w:rFonts w:eastAsiaTheme="minorHAnsi"/>
    </w:rPr>
  </w:style>
  <w:style w:type="paragraph" w:customStyle="1" w:styleId="19EBEC7958CA4472B00B8EC754102D3D">
    <w:name w:val="19EBEC7958CA4472B00B8EC754102D3D"/>
    <w:rsid w:val="000000C6"/>
    <w:rPr>
      <w:rFonts w:eastAsiaTheme="minorHAnsi"/>
    </w:rPr>
  </w:style>
  <w:style w:type="paragraph" w:customStyle="1" w:styleId="A49446CDF6DB46C6B8EAE1015D3978BA">
    <w:name w:val="A49446CDF6DB46C6B8EAE1015D3978BA"/>
    <w:rsid w:val="000000C6"/>
    <w:rPr>
      <w:rFonts w:eastAsiaTheme="minorHAnsi"/>
    </w:rPr>
  </w:style>
  <w:style w:type="paragraph" w:customStyle="1" w:styleId="92EF34F74A9644D2A3816EDBF963310F">
    <w:name w:val="92EF34F74A9644D2A3816EDBF963310F"/>
    <w:rsid w:val="000000C6"/>
    <w:rPr>
      <w:rFonts w:eastAsiaTheme="minorHAnsi"/>
    </w:rPr>
  </w:style>
  <w:style w:type="paragraph" w:customStyle="1" w:styleId="461C9607951E4ACF991F056ECFF36847">
    <w:name w:val="461C9607951E4ACF991F056ECFF36847"/>
    <w:rsid w:val="000000C6"/>
    <w:rPr>
      <w:rFonts w:eastAsiaTheme="minorHAnsi"/>
    </w:rPr>
  </w:style>
  <w:style w:type="paragraph" w:customStyle="1" w:styleId="3D4A18B485D34567BC8C6BDE1682B7FD">
    <w:name w:val="3D4A18B485D34567BC8C6BDE1682B7FD"/>
    <w:rsid w:val="00991D2B"/>
  </w:style>
  <w:style w:type="paragraph" w:customStyle="1" w:styleId="F610B9192BC04EFB98F920CB7945F5B3">
    <w:name w:val="F610B9192BC04EFB98F920CB7945F5B3"/>
    <w:rsid w:val="00991D2B"/>
  </w:style>
  <w:style w:type="paragraph" w:customStyle="1" w:styleId="050EB3384AA2854C891F236F6BBE0A02">
    <w:name w:val="050EB3384AA2854C891F236F6BBE0A02"/>
    <w:rsid w:val="00693AD2"/>
    <w:pPr>
      <w:spacing w:after="0" w:line="240" w:lineRule="auto"/>
    </w:pPr>
    <w:rPr>
      <w:sz w:val="24"/>
      <w:szCs w:val="24"/>
    </w:rPr>
  </w:style>
  <w:style w:type="paragraph" w:customStyle="1" w:styleId="73C750C34727D54D8C5DA745E58794A0">
    <w:name w:val="73C750C34727D54D8C5DA745E58794A0"/>
    <w:rsid w:val="00693AD2"/>
    <w:pPr>
      <w:spacing w:after="0" w:line="240" w:lineRule="auto"/>
    </w:pPr>
    <w:rPr>
      <w:sz w:val="24"/>
      <w:szCs w:val="24"/>
    </w:rPr>
  </w:style>
  <w:style w:type="paragraph" w:customStyle="1" w:styleId="37E7F0C701F2E34C801EF5A376A2D310">
    <w:name w:val="37E7F0C701F2E34C801EF5A376A2D310"/>
    <w:rsid w:val="00693AD2"/>
    <w:pPr>
      <w:spacing w:after="0" w:line="240" w:lineRule="auto"/>
    </w:pPr>
    <w:rPr>
      <w:sz w:val="24"/>
      <w:szCs w:val="24"/>
    </w:rPr>
  </w:style>
  <w:style w:type="paragraph" w:customStyle="1" w:styleId="1692A55891193E49AA6B62DBFB198E00">
    <w:name w:val="1692A55891193E49AA6B62DBFB198E00"/>
    <w:rsid w:val="00693AD2"/>
    <w:pPr>
      <w:spacing w:after="0" w:line="240" w:lineRule="auto"/>
    </w:pPr>
    <w:rPr>
      <w:sz w:val="24"/>
      <w:szCs w:val="24"/>
    </w:rPr>
  </w:style>
  <w:style w:type="paragraph" w:customStyle="1" w:styleId="C7EA464D47FB7C4F927F8491C1C8FD23">
    <w:name w:val="C7EA464D47FB7C4F927F8491C1C8FD23"/>
    <w:rsid w:val="00693AD2"/>
    <w:pPr>
      <w:spacing w:after="0" w:line="240" w:lineRule="auto"/>
    </w:pPr>
    <w:rPr>
      <w:sz w:val="24"/>
      <w:szCs w:val="24"/>
    </w:rPr>
  </w:style>
  <w:style w:type="paragraph" w:customStyle="1" w:styleId="9E74C5EF39879A498E602539C9B1D817">
    <w:name w:val="9E74C5EF39879A498E602539C9B1D817"/>
    <w:rsid w:val="00693AD2"/>
    <w:pPr>
      <w:spacing w:after="0" w:line="240" w:lineRule="auto"/>
    </w:pPr>
    <w:rPr>
      <w:sz w:val="24"/>
      <w:szCs w:val="24"/>
    </w:rPr>
  </w:style>
  <w:style w:type="paragraph" w:customStyle="1" w:styleId="7A4B3FBCDB98224E9BFA3B420748DA7C">
    <w:name w:val="7A4B3FBCDB98224E9BFA3B420748DA7C"/>
    <w:rsid w:val="007364AC"/>
    <w:pPr>
      <w:spacing w:after="0" w:line="240" w:lineRule="auto"/>
    </w:pPr>
    <w:rPr>
      <w:sz w:val="24"/>
      <w:szCs w:val="24"/>
    </w:rPr>
  </w:style>
  <w:style w:type="paragraph" w:customStyle="1" w:styleId="9B39D892BDCEDC46AB71784D85B499FF">
    <w:name w:val="9B39D892BDCEDC46AB71784D85B499FF"/>
    <w:rsid w:val="007364AC"/>
    <w:pPr>
      <w:spacing w:after="0" w:line="240" w:lineRule="auto"/>
    </w:pPr>
    <w:rPr>
      <w:sz w:val="24"/>
      <w:szCs w:val="24"/>
    </w:rPr>
  </w:style>
  <w:style w:type="paragraph" w:customStyle="1" w:styleId="77215919ED96A34DAB467DE0838868CC">
    <w:name w:val="77215919ED96A34DAB467DE0838868CC"/>
    <w:rsid w:val="007364AC"/>
    <w:pPr>
      <w:spacing w:after="0" w:line="240" w:lineRule="auto"/>
    </w:pPr>
    <w:rPr>
      <w:sz w:val="24"/>
      <w:szCs w:val="24"/>
    </w:rPr>
  </w:style>
  <w:style w:type="paragraph" w:customStyle="1" w:styleId="BB1F985620F2784DA9A144F4BD51E768">
    <w:name w:val="BB1F985620F2784DA9A144F4BD51E768"/>
    <w:rsid w:val="007364AC"/>
    <w:pPr>
      <w:spacing w:after="0" w:line="240" w:lineRule="auto"/>
    </w:pPr>
    <w:rPr>
      <w:sz w:val="24"/>
      <w:szCs w:val="24"/>
    </w:rPr>
  </w:style>
  <w:style w:type="paragraph" w:customStyle="1" w:styleId="0B233AC07701C94DB429AFCBD00186AC">
    <w:name w:val="0B233AC07701C94DB429AFCBD00186AC"/>
    <w:rsid w:val="007364AC"/>
    <w:pPr>
      <w:spacing w:after="0" w:line="240" w:lineRule="auto"/>
    </w:pPr>
    <w:rPr>
      <w:sz w:val="24"/>
      <w:szCs w:val="24"/>
    </w:rPr>
  </w:style>
  <w:style w:type="paragraph" w:customStyle="1" w:styleId="2A21788829D4194F84C82986C6485B70">
    <w:name w:val="2A21788829D4194F84C82986C6485B70"/>
    <w:rsid w:val="007364AC"/>
    <w:pPr>
      <w:spacing w:after="0" w:line="240" w:lineRule="auto"/>
    </w:pPr>
    <w:rPr>
      <w:sz w:val="24"/>
      <w:szCs w:val="24"/>
    </w:rPr>
  </w:style>
  <w:style w:type="paragraph" w:customStyle="1" w:styleId="6226309CB273A74AA2DFF26A96B3422C">
    <w:name w:val="6226309CB273A74AA2DFF26A96B3422C"/>
    <w:rsid w:val="007364AC"/>
    <w:pPr>
      <w:spacing w:after="0" w:line="240" w:lineRule="auto"/>
    </w:pPr>
    <w:rPr>
      <w:sz w:val="24"/>
      <w:szCs w:val="24"/>
    </w:rPr>
  </w:style>
  <w:style w:type="paragraph" w:customStyle="1" w:styleId="687A3D570C2B0A43AAC93E3F8B87688C">
    <w:name w:val="687A3D570C2B0A43AAC93E3F8B87688C"/>
    <w:rsid w:val="007364AC"/>
    <w:pPr>
      <w:spacing w:after="0" w:line="240" w:lineRule="auto"/>
    </w:pPr>
    <w:rPr>
      <w:sz w:val="24"/>
      <w:szCs w:val="24"/>
    </w:rPr>
  </w:style>
  <w:style w:type="paragraph" w:customStyle="1" w:styleId="D1E9BB82B7A6444989F4D4B4888F83F9">
    <w:name w:val="D1E9BB82B7A6444989F4D4B4888F83F9"/>
    <w:rsid w:val="007364AC"/>
    <w:pPr>
      <w:spacing w:after="0" w:line="240" w:lineRule="auto"/>
    </w:pPr>
    <w:rPr>
      <w:sz w:val="24"/>
      <w:szCs w:val="24"/>
    </w:rPr>
  </w:style>
  <w:style w:type="paragraph" w:customStyle="1" w:styleId="B351B1284FE06D4DBE08D007A08E4FA6">
    <w:name w:val="B351B1284FE06D4DBE08D007A08E4FA6"/>
    <w:rsid w:val="007364AC"/>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6">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2A3210A-9D55-4FF4-978D-3221ADC244AB}">
  <ds:schemaRefs>
    <ds:schemaRef ds:uri="http://schemas.microsoft.com/sharepoint/v3/contenttype/forms"/>
  </ds:schemaRefs>
</ds:datastoreItem>
</file>

<file path=customXml/itemProps2.xml><?xml version="1.0" encoding="utf-8"?>
<ds:datastoreItem xmlns:ds="http://schemas.openxmlformats.org/officeDocument/2006/customXml" ds:itemID="{5CF28500-3F30-42DD-B293-94AA97473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2CF0D4-1780-47BE-8AC8-0042E25D49F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C:\Users\Erin_Shoemake\AppData\Roaming\Microsoft\Templates\Parent conference form.dotx</Template>
  <TotalTime>0</TotalTime>
  <Pages>7</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2019-03-25T18:45:00Z</dcterms:created>
  <dcterms:modified xsi:type="dcterms:W3CDTF">2019-03-27T21:30:00Z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2018-07-30T19:56:21.3650035Z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